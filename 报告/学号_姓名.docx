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</w:rPr>
        <w:id w:val="82494183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306"/>
          </w:tblGrid>
          <w:tr w:rsidR="00D702BD" w14:paraId="70D42237" w14:textId="77777777">
            <w:tc>
              <w:tcPr>
                <w:tcW w:w="5000" w:type="pct"/>
              </w:tcPr>
              <w:p w14:paraId="2A196116" w14:textId="77777777" w:rsidR="00BF1565" w:rsidRDefault="00BF1565" w:rsidP="00BF1565"/>
              <w:p w14:paraId="2AAE5472" w14:textId="77777777" w:rsidR="00BF1565" w:rsidRDefault="00BF1565" w:rsidP="00BF1565"/>
              <w:p w14:paraId="7CEA6FE1" w14:textId="77777777" w:rsidR="00BF1565" w:rsidRDefault="00BF1565" w:rsidP="00BF1565"/>
              <w:p w14:paraId="48D2FC1B" w14:textId="77777777" w:rsidR="00BF1565" w:rsidRDefault="00BF1565" w:rsidP="00BF1565"/>
              <w:tbl>
                <w:tblPr>
                  <w:tblStyle w:val="a7"/>
                  <w:tblW w:w="0" w:type="auto"/>
                  <w:tblLook w:val="04A0" w:firstRow="1" w:lastRow="0" w:firstColumn="1" w:lastColumn="0" w:noHBand="0" w:noVBand="1"/>
                </w:tblPr>
                <w:tblGrid>
                  <w:gridCol w:w="1191"/>
                  <w:gridCol w:w="1701"/>
                  <w:gridCol w:w="1191"/>
                  <w:gridCol w:w="1701"/>
                </w:tblGrid>
                <w:tr w:rsidR="00BF1565" w14:paraId="6D1D2A02" w14:textId="77777777" w:rsidTr="00832A9E">
                  <w:tc>
                    <w:tcPr>
                      <w:tcW w:w="1191" w:type="dxa"/>
                      <w:vAlign w:val="center"/>
                    </w:tcPr>
                    <w:p w14:paraId="611E6AE7" w14:textId="77777777" w:rsidR="00BF1565" w:rsidRPr="00927B11" w:rsidRDefault="00BF1565" w:rsidP="00964703">
                      <w:pPr>
                        <w:framePr w:hSpace="187" w:wrap="around" w:hAnchor="margin" w:xAlign="center" w:yAlign="bottom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27B11">
                        <w:rPr>
                          <w:rFonts w:hint="eastAsia"/>
                          <w:sz w:val="24"/>
                          <w:szCs w:val="24"/>
                        </w:rPr>
                        <w:t>学生学号</w:t>
                      </w:r>
                    </w:p>
                  </w:tc>
                  <w:tc>
                    <w:tcPr>
                      <w:tcW w:w="1701" w:type="dxa"/>
                      <w:vAlign w:val="center"/>
                    </w:tcPr>
                    <w:p w14:paraId="66F80A9D" w14:textId="666D4348" w:rsidR="00BF1565" w:rsidRPr="00927B11" w:rsidRDefault="004C39D5" w:rsidP="00964703">
                      <w:pPr>
                        <w:framePr w:hSpace="187" w:wrap="around" w:hAnchor="margin" w:xAlign="center" w:yAlign="bottom"/>
                        <w:rPr>
                          <w:sz w:val="24"/>
                          <w:szCs w:val="24"/>
                        </w:rPr>
                      </w:pPr>
                      <w:permStart w:id="141887674" w:edGrp="everyone"/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permEnd w:id="141887674"/>
                    </w:p>
                  </w:tc>
                  <w:tc>
                    <w:tcPr>
                      <w:tcW w:w="1191" w:type="dxa"/>
                      <w:vAlign w:val="center"/>
                    </w:tcPr>
                    <w:p w14:paraId="54BC1C0D" w14:textId="77777777" w:rsidR="00BF1565" w:rsidRPr="00927B11" w:rsidRDefault="00BF1565" w:rsidP="00964703">
                      <w:pPr>
                        <w:framePr w:hSpace="187" w:wrap="around" w:hAnchor="margin" w:xAlign="center" w:yAlign="bottom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27B11">
                        <w:rPr>
                          <w:rFonts w:hint="eastAsia"/>
                          <w:sz w:val="24"/>
                          <w:szCs w:val="24"/>
                        </w:rPr>
                        <w:t>报告成绩</w:t>
                      </w:r>
                    </w:p>
                  </w:tc>
                  <w:tc>
                    <w:tcPr>
                      <w:tcW w:w="1701" w:type="dxa"/>
                      <w:vAlign w:val="center"/>
                    </w:tcPr>
                    <w:p w14:paraId="4F8CF198" w14:textId="77777777" w:rsidR="00BF1565" w:rsidRPr="00927B11" w:rsidRDefault="00BF1565" w:rsidP="00964703">
                      <w:pPr>
                        <w:framePr w:hSpace="187" w:wrap="around" w:hAnchor="margin" w:xAlign="center" w:yAlign="bottom"/>
                        <w:rPr>
                          <w:sz w:val="24"/>
                          <w:szCs w:val="24"/>
                        </w:rPr>
                      </w:pPr>
                      <w:permStart w:id="2053456843" w:edGrp="everyone"/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permEnd w:id="2053456843"/>
                    </w:p>
                  </w:tc>
                </w:tr>
              </w:tbl>
              <w:p w14:paraId="12E18E1C" w14:textId="77777777" w:rsidR="00BF1565" w:rsidRDefault="00BF1565" w:rsidP="00BF1565"/>
              <w:p w14:paraId="7215738D" w14:textId="77777777" w:rsidR="00BF1565" w:rsidRDefault="00BF1565" w:rsidP="00BF1565">
                <w:pPr>
                  <w:jc w:val="center"/>
                </w:pPr>
              </w:p>
              <w:p w14:paraId="3BFEEEF2" w14:textId="77777777" w:rsidR="00BF1565" w:rsidRDefault="00BF1565" w:rsidP="00BF1565">
                <w:pPr>
                  <w:jc w:val="center"/>
                </w:pPr>
              </w:p>
              <w:p w14:paraId="3E21842B" w14:textId="77777777" w:rsidR="00BF1565" w:rsidRDefault="00BF1565" w:rsidP="00BF1565">
                <w:pPr>
                  <w:jc w:val="center"/>
                </w:pPr>
              </w:p>
              <w:p w14:paraId="26D83FB0" w14:textId="77777777" w:rsidR="00BF1565" w:rsidRDefault="00BF1565" w:rsidP="00BF1565">
                <w:pPr>
                  <w:jc w:val="center"/>
                </w:pPr>
              </w:p>
              <w:p w14:paraId="51100326" w14:textId="77777777" w:rsidR="00BF1565" w:rsidRDefault="00BF1565" w:rsidP="00BF1565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7F323CBC" wp14:editId="4550F367">
                      <wp:extent cx="5365750" cy="895350"/>
                      <wp:effectExtent l="0" t="0" r="6350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7">
                                <a:biLevel thresh="75000"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7677" r="1586" b="320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365750" cy="895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6E55BC31" w14:textId="77777777" w:rsidR="00BF1565" w:rsidRDefault="00BF1565" w:rsidP="00BF1565">
                <w:pPr>
                  <w:pStyle w:val="1"/>
                  <w:jc w:val="center"/>
                </w:pPr>
                <w:r>
                  <w:rPr>
                    <w:rFonts w:hint="eastAsia"/>
                  </w:rPr>
                  <w:t>学生实验报告书</w:t>
                </w:r>
              </w:p>
              <w:p w14:paraId="6A219983" w14:textId="77777777" w:rsidR="00BF1565" w:rsidRDefault="00BF1565" w:rsidP="00BF1565"/>
              <w:p w14:paraId="260B1E38" w14:textId="77777777" w:rsidR="00BF1565" w:rsidRDefault="00BF1565" w:rsidP="00BF1565"/>
              <w:p w14:paraId="139305D7" w14:textId="77777777" w:rsidR="00BF1565" w:rsidRDefault="00BF1565" w:rsidP="00BF1565"/>
              <w:p w14:paraId="0A53C520" w14:textId="77777777" w:rsidR="00BF1565" w:rsidRDefault="00BF1565" w:rsidP="00BF1565"/>
              <w:p w14:paraId="4ABE230F" w14:textId="77777777" w:rsidR="00BF1565" w:rsidRDefault="00BF1565" w:rsidP="00BF1565"/>
              <w:p w14:paraId="7B53C665" w14:textId="77777777" w:rsidR="00BF1565" w:rsidRDefault="00BF1565" w:rsidP="00BF1565"/>
              <w:p w14:paraId="57EF09A0" w14:textId="77777777" w:rsidR="00BF1565" w:rsidRDefault="00BF1565" w:rsidP="00BF1565"/>
              <w:p w14:paraId="08511F90" w14:textId="77777777" w:rsidR="00BF1565" w:rsidRDefault="00BF1565" w:rsidP="00BF1565"/>
              <w:p w14:paraId="2B348206" w14:textId="77777777" w:rsidR="00BF1565" w:rsidRDefault="00BF1565" w:rsidP="00BF1565"/>
              <w:tbl>
                <w:tblPr>
                  <w:tblStyle w:val="a7"/>
                  <w:tblW w:w="0" w:type="auto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2372"/>
                  <w:gridCol w:w="5718"/>
                </w:tblGrid>
                <w:tr w:rsidR="00BF1565" w:rsidRPr="00927B11" w14:paraId="153F19D3" w14:textId="77777777" w:rsidTr="00832A9E">
                  <w:tc>
                    <w:tcPr>
                      <w:tcW w:w="2977" w:type="dxa"/>
                    </w:tcPr>
                    <w:p w14:paraId="186CE830" w14:textId="77777777" w:rsidR="00BF1565" w:rsidRPr="00927B11" w:rsidRDefault="00BF1565" w:rsidP="00964703">
                      <w:pPr>
                        <w:framePr w:hSpace="187" w:wrap="around" w:hAnchor="margin" w:xAlign="center" w:yAlign="bottom"/>
                        <w:rPr>
                          <w:sz w:val="32"/>
                          <w:szCs w:val="32"/>
                        </w:rPr>
                      </w:pPr>
                      <w:r w:rsidRPr="00927B11">
                        <w:rPr>
                          <w:rFonts w:hint="eastAsia"/>
                          <w:sz w:val="32"/>
                          <w:szCs w:val="32"/>
                        </w:rPr>
                        <w:t>实验课程名称：</w:t>
                      </w:r>
                    </w:p>
                  </w:tc>
                  <w:tc>
                    <w:tcPr>
                      <w:tcW w:w="7479" w:type="dxa"/>
                      <w:tcBorders>
                        <w:bottom w:val="single" w:sz="4" w:space="0" w:color="auto"/>
                      </w:tcBorders>
                    </w:tcPr>
                    <w:p w14:paraId="25144245" w14:textId="1DA5B354" w:rsidR="00BF1565" w:rsidRPr="00927B11" w:rsidRDefault="00BF1565" w:rsidP="00964703">
                      <w:pPr>
                        <w:framePr w:hSpace="187" w:wrap="around" w:hAnchor="margin" w:xAlign="center" w:yAlign="bottom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M</w:t>
                      </w:r>
                      <w:r>
                        <w:rPr>
                          <w:sz w:val="32"/>
                          <w:szCs w:val="32"/>
                        </w:rPr>
                        <w:t>ATLAB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实践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</w:p>
                  </w:tc>
                </w:tr>
                <w:tr w:rsidR="00BF1565" w:rsidRPr="00927B11" w14:paraId="672EE3E6" w14:textId="77777777" w:rsidTr="00832A9E">
                  <w:tc>
                    <w:tcPr>
                      <w:tcW w:w="2977" w:type="dxa"/>
                    </w:tcPr>
                    <w:p w14:paraId="30CE7571" w14:textId="77777777" w:rsidR="00BF1565" w:rsidRPr="00927B11" w:rsidRDefault="00BF1565" w:rsidP="00964703">
                      <w:pPr>
                        <w:framePr w:hSpace="187" w:wrap="around" w:hAnchor="margin" w:xAlign="center" w:yAlign="bottom"/>
                        <w:rPr>
                          <w:sz w:val="32"/>
                          <w:szCs w:val="32"/>
                        </w:rPr>
                      </w:pPr>
                      <w:r w:rsidRPr="00927B11">
                        <w:rPr>
                          <w:rFonts w:hint="eastAsia"/>
                          <w:sz w:val="32"/>
                          <w:szCs w:val="32"/>
                        </w:rPr>
                        <w:t>开课学院：</w:t>
                      </w:r>
                    </w:p>
                  </w:tc>
                  <w:tc>
                    <w:tcPr>
                      <w:tcW w:w="7479" w:type="dxa"/>
                      <w:tcBorders>
                        <w:top w:val="single" w:sz="4" w:space="0" w:color="auto"/>
                        <w:bottom w:val="single" w:sz="4" w:space="0" w:color="auto"/>
                      </w:tcBorders>
                    </w:tcPr>
                    <w:p w14:paraId="7B7C35F5" w14:textId="77777777" w:rsidR="00BF1565" w:rsidRPr="00927B11" w:rsidRDefault="00BF1565" w:rsidP="00964703">
                      <w:pPr>
                        <w:framePr w:hSpace="187" w:wrap="around" w:hAnchor="margin" w:xAlign="center" w:yAlign="bottom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计算机与通信工程学院</w:t>
                      </w:r>
                    </w:p>
                  </w:tc>
                </w:tr>
                <w:tr w:rsidR="00BF1565" w:rsidRPr="00927B11" w14:paraId="1DE795B0" w14:textId="77777777" w:rsidTr="00832A9E">
                  <w:tc>
                    <w:tcPr>
                      <w:tcW w:w="2977" w:type="dxa"/>
                    </w:tcPr>
                    <w:p w14:paraId="0CE9DDFA" w14:textId="77777777" w:rsidR="00BF1565" w:rsidRPr="00927B11" w:rsidRDefault="00BF1565" w:rsidP="00964703">
                      <w:pPr>
                        <w:framePr w:hSpace="187" w:wrap="around" w:hAnchor="margin" w:xAlign="center" w:yAlign="bottom"/>
                        <w:rPr>
                          <w:sz w:val="32"/>
                          <w:szCs w:val="32"/>
                        </w:rPr>
                      </w:pPr>
                      <w:r w:rsidRPr="00927B11">
                        <w:rPr>
                          <w:rFonts w:hint="eastAsia"/>
                          <w:sz w:val="32"/>
                          <w:szCs w:val="32"/>
                        </w:rPr>
                        <w:t>指导老师姓名：</w:t>
                      </w:r>
                    </w:p>
                  </w:tc>
                  <w:tc>
                    <w:tcPr>
                      <w:tcW w:w="7479" w:type="dxa"/>
                      <w:tcBorders>
                        <w:top w:val="single" w:sz="4" w:space="0" w:color="auto"/>
                        <w:bottom w:val="single" w:sz="4" w:space="0" w:color="auto"/>
                      </w:tcBorders>
                    </w:tcPr>
                    <w:p w14:paraId="02F5771F" w14:textId="77777777" w:rsidR="00BF1565" w:rsidRPr="00927B11" w:rsidRDefault="00BF1565" w:rsidP="00964703">
                      <w:pPr>
                        <w:framePr w:hSpace="187" w:wrap="around" w:hAnchor="margin" w:xAlign="center" w:yAlign="bottom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胡琼</w:t>
                      </w:r>
                    </w:p>
                  </w:tc>
                </w:tr>
                <w:tr w:rsidR="00BF1565" w:rsidRPr="00927B11" w14:paraId="511863DC" w14:textId="77777777" w:rsidTr="00832A9E">
                  <w:tc>
                    <w:tcPr>
                      <w:tcW w:w="2977" w:type="dxa"/>
                    </w:tcPr>
                    <w:p w14:paraId="586647F8" w14:textId="77777777" w:rsidR="00BF1565" w:rsidRPr="00927B11" w:rsidRDefault="00BF1565" w:rsidP="00964703">
                      <w:pPr>
                        <w:framePr w:hSpace="187" w:wrap="around" w:hAnchor="margin" w:xAlign="center" w:yAlign="bottom"/>
                        <w:rPr>
                          <w:sz w:val="32"/>
                          <w:szCs w:val="32"/>
                        </w:rPr>
                      </w:pPr>
                      <w:r w:rsidRPr="00927B11">
                        <w:rPr>
                          <w:rFonts w:hint="eastAsia"/>
                          <w:sz w:val="32"/>
                          <w:szCs w:val="32"/>
                        </w:rPr>
                        <w:t>学生姓名：</w:t>
                      </w:r>
                    </w:p>
                  </w:tc>
                  <w:tc>
                    <w:tcPr>
                      <w:tcW w:w="7479" w:type="dxa"/>
                      <w:tcBorders>
                        <w:top w:val="single" w:sz="4" w:space="0" w:color="auto"/>
                        <w:bottom w:val="single" w:sz="4" w:space="0" w:color="auto"/>
                      </w:tcBorders>
                    </w:tcPr>
                    <w:p w14:paraId="66E3ED6D" w14:textId="55D01649" w:rsidR="00BF1565" w:rsidRPr="00927B11" w:rsidRDefault="004C39D5" w:rsidP="00964703">
                      <w:pPr>
                        <w:framePr w:hSpace="187" w:wrap="around" w:hAnchor="margin" w:xAlign="center" w:yAlign="bottom"/>
                        <w:jc w:val="center"/>
                        <w:rPr>
                          <w:sz w:val="32"/>
                          <w:szCs w:val="32"/>
                        </w:rPr>
                      </w:pPr>
                      <w:permStart w:id="1706961651" w:edGrp="everyone"/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permEnd w:id="1706961651"/>
                    </w:p>
                  </w:tc>
                </w:tr>
                <w:tr w:rsidR="00BF1565" w:rsidRPr="00927B11" w14:paraId="0FA8D001" w14:textId="77777777" w:rsidTr="00832A9E">
                  <w:tc>
                    <w:tcPr>
                      <w:tcW w:w="2977" w:type="dxa"/>
                    </w:tcPr>
                    <w:p w14:paraId="2FBBD307" w14:textId="77777777" w:rsidR="00BF1565" w:rsidRPr="00927B11" w:rsidRDefault="00BF1565" w:rsidP="00964703">
                      <w:pPr>
                        <w:framePr w:hSpace="187" w:wrap="around" w:hAnchor="margin" w:xAlign="center" w:yAlign="bottom"/>
                        <w:rPr>
                          <w:sz w:val="32"/>
                          <w:szCs w:val="32"/>
                        </w:rPr>
                      </w:pPr>
                      <w:r w:rsidRPr="00927B11">
                        <w:rPr>
                          <w:rFonts w:hint="eastAsia"/>
                          <w:sz w:val="32"/>
                          <w:szCs w:val="32"/>
                        </w:rPr>
                        <w:t>学生专业班级：</w:t>
                      </w:r>
                    </w:p>
                  </w:tc>
                  <w:tc>
                    <w:tcPr>
                      <w:tcW w:w="7479" w:type="dxa"/>
                      <w:tcBorders>
                        <w:top w:val="single" w:sz="4" w:space="0" w:color="auto"/>
                        <w:bottom w:val="single" w:sz="4" w:space="0" w:color="auto"/>
                      </w:tcBorders>
                    </w:tcPr>
                    <w:p w14:paraId="539B80CB" w14:textId="516ED47E" w:rsidR="00BF1565" w:rsidRPr="00927B11" w:rsidRDefault="00BF1565" w:rsidP="00964703">
                      <w:pPr>
                        <w:framePr w:hSpace="187" w:wrap="around" w:hAnchor="margin" w:xAlign="center" w:yAlign="bottom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 w:rsidR="004C39D5">
                        <w:rPr>
                          <w:rFonts w:hint="eastAsia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级通信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0</w:t>
                      </w:r>
                      <w:permStart w:id="603216172" w:edGrp="everyone"/>
                      <w:r w:rsidR="002942D3">
                        <w:rPr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ermEnd w:id="603216172"/>
                      <w:r>
                        <w:rPr>
                          <w:rFonts w:hint="eastAsia"/>
                          <w:sz w:val="32"/>
                          <w:szCs w:val="32"/>
                        </w:rPr>
                        <w:t>班</w:t>
                      </w:r>
                    </w:p>
                  </w:tc>
                </w:tr>
              </w:tbl>
              <w:p w14:paraId="5A406B30" w14:textId="77777777" w:rsidR="00BF1565" w:rsidRDefault="00BF1565" w:rsidP="00BF1565"/>
              <w:p w14:paraId="745CEC72" w14:textId="77777777" w:rsidR="00BF1565" w:rsidRDefault="00BF1565" w:rsidP="00BF1565"/>
              <w:p w14:paraId="2BE7D3B7" w14:textId="19F7E344" w:rsidR="00BF1565" w:rsidRDefault="00BF1565" w:rsidP="00BF1565">
                <w:pPr>
                  <w:jc w:val="center"/>
                  <w:rPr>
                    <w:sz w:val="24"/>
                    <w:szCs w:val="24"/>
                  </w:rPr>
                </w:pPr>
                <w:r w:rsidRPr="00966229">
                  <w:rPr>
                    <w:rFonts w:hint="eastAsia"/>
                    <w:sz w:val="24"/>
                    <w:szCs w:val="24"/>
                  </w:rPr>
                  <w:t>2</w:t>
                </w:r>
                <w:r w:rsidRPr="00966229">
                  <w:rPr>
                    <w:sz w:val="24"/>
                    <w:szCs w:val="24"/>
                  </w:rPr>
                  <w:t>02</w:t>
                </w:r>
                <w:r w:rsidR="004C39D5">
                  <w:rPr>
                    <w:rFonts w:hint="eastAsia"/>
                    <w:sz w:val="24"/>
                    <w:szCs w:val="24"/>
                  </w:rPr>
                  <w:t>2</w:t>
                </w:r>
                <w:r w:rsidRPr="00966229">
                  <w:rPr>
                    <w:sz w:val="24"/>
                    <w:szCs w:val="24"/>
                  </w:rPr>
                  <w:t>-202</w:t>
                </w:r>
                <w:r w:rsidR="004C39D5">
                  <w:rPr>
                    <w:rFonts w:hint="eastAsia"/>
                    <w:sz w:val="24"/>
                    <w:szCs w:val="24"/>
                  </w:rPr>
                  <w:t>3</w:t>
                </w:r>
                <w:r w:rsidRPr="00966229">
                  <w:rPr>
                    <w:rFonts w:hint="eastAsia"/>
                    <w:sz w:val="24"/>
                    <w:szCs w:val="24"/>
                  </w:rPr>
                  <w:t>学年第一学期</w:t>
                </w:r>
              </w:p>
              <w:p w14:paraId="7F1C040B" w14:textId="77B1E885" w:rsidR="00D702BD" w:rsidRPr="00BF1565" w:rsidRDefault="00D702BD" w:rsidP="00663FFE">
                <w:pPr>
                  <w:pStyle w:val="a3"/>
                </w:pPr>
              </w:p>
            </w:tc>
          </w:tr>
        </w:tbl>
        <w:p w14:paraId="15317A84" w14:textId="3247153D" w:rsidR="00D702BD" w:rsidRPr="008842C1" w:rsidRDefault="00D702BD" w:rsidP="003A7620">
          <w:pPr>
            <w:rPr>
              <w:color w:val="548DD4" w:themeColor="text2" w:themeTint="99"/>
            </w:rPr>
          </w:pPr>
        </w:p>
        <w:tbl>
          <w:tblPr>
            <w:tblStyle w:val="a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306"/>
          </w:tblGrid>
          <w:tr w:rsidR="00D702BD" w14:paraId="7847CFF1" w14:textId="77777777" w:rsidTr="00746397">
            <w:tc>
              <w:tcPr>
                <w:tcW w:w="8522" w:type="dxa"/>
              </w:tcPr>
              <w:p w14:paraId="0E85AFAC" w14:textId="17F88F75" w:rsidR="00BF1565" w:rsidRDefault="00BF1565" w:rsidP="003A7620">
                <w:pPr>
                  <w:rPr>
                    <w:color w:val="548DD4" w:themeColor="text2" w:themeTint="99"/>
                  </w:rPr>
                </w:pPr>
                <w:r w:rsidRPr="008842C1">
                  <w:rPr>
                    <w:rFonts w:hint="eastAsia"/>
                    <w:color w:val="548DD4" w:themeColor="text2" w:themeTint="99"/>
                  </w:rPr>
                  <w:lastRenderedPageBreak/>
                  <w:t>注意：请在方框内输入代码</w:t>
                </w:r>
                <w:r>
                  <w:rPr>
                    <w:rFonts w:hint="eastAsia"/>
                    <w:color w:val="548DD4" w:themeColor="text2" w:themeTint="99"/>
                  </w:rPr>
                  <w:t>，保留</w:t>
                </w:r>
                <w:r>
                  <w:rPr>
                    <w:rFonts w:hint="eastAsia"/>
                    <w:color w:val="548DD4" w:themeColor="text2" w:themeTint="99"/>
                  </w:rPr>
                  <w:t>M</w:t>
                </w:r>
                <w:r>
                  <w:rPr>
                    <w:color w:val="548DD4" w:themeColor="text2" w:themeTint="99"/>
                  </w:rPr>
                  <w:t>ATLAB</w:t>
                </w:r>
                <w:r>
                  <w:rPr>
                    <w:rFonts w:hint="eastAsia"/>
                    <w:color w:val="548DD4" w:themeColor="text2" w:themeTint="99"/>
                  </w:rPr>
                  <w:t>字体样式，上传图片后设置大小为</w:t>
                </w:r>
                <w:r>
                  <w:rPr>
                    <w:rFonts w:hint="eastAsia"/>
                    <w:color w:val="548DD4" w:themeColor="text2" w:themeTint="99"/>
                  </w:rPr>
                  <w:t>6</w:t>
                </w:r>
                <w:r>
                  <w:rPr>
                    <w:color w:val="548DD4" w:themeColor="text2" w:themeTint="99"/>
                  </w:rPr>
                  <w:t>*8</w:t>
                </w:r>
                <w:r>
                  <w:rPr>
                    <w:rFonts w:hint="eastAsia"/>
                    <w:color w:val="548DD4" w:themeColor="text2" w:themeTint="99"/>
                  </w:rPr>
                  <w:t>cm</w:t>
                </w:r>
              </w:p>
              <w:p w14:paraId="2635C809" w14:textId="512EE14A" w:rsidR="00D702BD" w:rsidRPr="001B0D20" w:rsidRDefault="00D702BD" w:rsidP="003A7620">
                <w:pPr>
                  <w:rPr>
                    <w:b/>
                  </w:rPr>
                </w:pPr>
                <w:r w:rsidRPr="001B0D20">
                  <w:rPr>
                    <w:rFonts w:hint="eastAsia"/>
                    <w:b/>
                  </w:rPr>
                  <w:t>第一部分：向量的创建和访问</w:t>
                </w:r>
              </w:p>
            </w:tc>
          </w:tr>
          <w:tr w:rsidR="00D702BD" w14:paraId="29EBA03A" w14:textId="77777777" w:rsidTr="00746397">
            <w:tc>
              <w:tcPr>
                <w:tcW w:w="8522" w:type="dxa"/>
              </w:tcPr>
              <w:p w14:paraId="7601461C" w14:textId="77777777" w:rsidR="00D702BD" w:rsidRPr="001B0D20" w:rsidRDefault="00D702BD" w:rsidP="003A7620">
                <w:pPr>
                  <w:rPr>
                    <w:i/>
                  </w:rPr>
                </w:pPr>
                <w:r w:rsidRPr="001B0D20">
                  <w:rPr>
                    <w:rFonts w:hint="eastAsia"/>
                    <w:i/>
                  </w:rPr>
                  <w:t>Q1</w:t>
                </w:r>
                <w:r w:rsidRPr="001B0D20">
                  <w:rPr>
                    <w:rFonts w:hint="eastAsia"/>
                    <w:i/>
                  </w:rPr>
                  <w:t>：请计算以下表达式的值</w:t>
                </w:r>
              </w:p>
            </w:tc>
          </w:tr>
          <w:tr w:rsidR="00D702BD" w14:paraId="60526456" w14:textId="77777777" w:rsidTr="00746397">
            <w:tc>
              <w:tcPr>
                <w:tcW w:w="8522" w:type="dxa"/>
                <w:tcBorders>
                  <w:bottom w:val="single" w:sz="4" w:space="0" w:color="auto"/>
                </w:tcBorders>
              </w:tcPr>
              <w:p w14:paraId="4F6E94E1" w14:textId="77777777" w:rsidR="00D702BD" w:rsidRDefault="004C39D5" w:rsidP="00437E56">
                <w:pPr>
                  <w:pStyle w:val="a8"/>
                  <w:widowControl/>
                  <w:numPr>
                    <w:ilvl w:val="0"/>
                    <w:numId w:val="1"/>
                  </w:numPr>
                  <w:ind w:firstLineChars="0"/>
                  <w:jc w:val="left"/>
                </w:pPr>
                <m:oMath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eastAsia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10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oMath>
              </w:p>
            </w:tc>
          </w:tr>
          <w:tr w:rsidR="00D702BD" w14:paraId="59437E89" w14:textId="77777777" w:rsidTr="00746397">
            <w:tc>
              <w:tcPr>
                <w:tcW w:w="85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3E026F6" w14:textId="0D077E2D" w:rsidR="00D702BD" w:rsidRPr="00641ED0" w:rsidRDefault="00D702BD" w:rsidP="00437E56">
                <w:pPr>
                  <w:widowControl/>
                  <w:jc w:val="left"/>
                  <w:rPr>
                    <w:color w:val="0000FF"/>
                  </w:rPr>
                </w:pPr>
                <w:permStart w:id="971130642" w:edGrp="everyone" w:colFirst="0" w:colLast="0"/>
              </w:p>
            </w:tc>
          </w:tr>
          <w:permEnd w:id="971130642"/>
          <w:tr w:rsidR="00D702BD" w14:paraId="5A407438" w14:textId="77777777" w:rsidTr="00746397">
            <w:tc>
              <w:tcPr>
                <w:tcW w:w="852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0D5A3F70" w14:textId="77777777" w:rsidR="00D702BD" w:rsidRDefault="00D702BD" w:rsidP="00437E56">
                <w:pPr>
                  <w:pStyle w:val="a8"/>
                  <w:widowControl/>
                  <w:numPr>
                    <w:ilvl w:val="0"/>
                    <w:numId w:val="1"/>
                  </w:numPr>
                  <w:ind w:firstLineChars="0"/>
                  <w:jc w:val="left"/>
                </w:pPr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sup>
                  </m:sSup>
                </m:oMath>
              </w:p>
            </w:tc>
          </w:tr>
          <w:tr w:rsidR="00D702BD" w14:paraId="16418221" w14:textId="77777777" w:rsidTr="00746397">
            <w:tc>
              <w:tcPr>
                <w:tcW w:w="85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5B75B96" w14:textId="192C885A" w:rsidR="00D702BD" w:rsidRPr="00641ED0" w:rsidRDefault="00D702BD" w:rsidP="00437E56">
                <w:pPr>
                  <w:widowControl/>
                  <w:jc w:val="left"/>
                  <w:rPr>
                    <w:color w:val="0000FF"/>
                  </w:rPr>
                </w:pPr>
                <w:permStart w:id="2078416403" w:edGrp="everyone" w:colFirst="0" w:colLast="0"/>
              </w:p>
            </w:tc>
          </w:tr>
          <w:permEnd w:id="2078416403"/>
          <w:tr w:rsidR="00D702BD" w14:paraId="65FE0C6A" w14:textId="77777777" w:rsidTr="00746397">
            <w:tc>
              <w:tcPr>
                <w:tcW w:w="8522" w:type="dxa"/>
                <w:tcBorders>
                  <w:top w:val="single" w:sz="4" w:space="0" w:color="auto"/>
                </w:tcBorders>
              </w:tcPr>
              <w:p w14:paraId="6A29F08C" w14:textId="77777777" w:rsidR="00D702BD" w:rsidRDefault="00D702BD" w:rsidP="00437E56">
                <w:pPr>
                  <w:widowControl/>
                  <w:jc w:val="left"/>
                </w:pPr>
              </w:p>
            </w:tc>
          </w:tr>
          <w:tr w:rsidR="00D702BD" w14:paraId="529FFF27" w14:textId="77777777" w:rsidTr="00746397">
            <w:tc>
              <w:tcPr>
                <w:tcW w:w="8522" w:type="dxa"/>
              </w:tcPr>
              <w:p w14:paraId="5E2F2B61" w14:textId="77777777" w:rsidR="00D702BD" w:rsidRPr="001B0D20" w:rsidRDefault="00D702BD" w:rsidP="00930AEF">
                <w:pPr>
                  <w:widowControl/>
                  <w:jc w:val="left"/>
                  <w:rPr>
                    <w:i/>
                  </w:rPr>
                </w:pPr>
                <w:r w:rsidRPr="001B0D20">
                  <w:rPr>
                    <w:rFonts w:hint="eastAsia"/>
                    <w:i/>
                  </w:rPr>
                  <w:t>Q2</w:t>
                </w:r>
                <w:r w:rsidR="00930AEF">
                  <w:rPr>
                    <w:rFonts w:hint="eastAsia"/>
                    <w:i/>
                  </w:rPr>
                  <w:t>：新建以下变量（仅使用一行代码</w:t>
                </w:r>
                <w:r w:rsidRPr="001B0D20">
                  <w:rPr>
                    <w:rFonts w:hint="eastAsia"/>
                    <w:i/>
                  </w:rPr>
                  <w:t>）</w:t>
                </w:r>
              </w:p>
            </w:tc>
          </w:tr>
          <w:tr w:rsidR="00D702BD" w14:paraId="7B30D0D6" w14:textId="77777777" w:rsidTr="00746397">
            <w:tc>
              <w:tcPr>
                <w:tcW w:w="8522" w:type="dxa"/>
                <w:tcBorders>
                  <w:bottom w:val="single" w:sz="4" w:space="0" w:color="auto"/>
                </w:tcBorders>
              </w:tcPr>
              <w:p w14:paraId="5F0C6FFB" w14:textId="77777777" w:rsidR="00D702BD" w:rsidRDefault="00D702BD" w:rsidP="00470F1D">
                <w:pPr>
                  <w:pStyle w:val="a8"/>
                  <w:widowControl/>
                  <w:numPr>
                    <w:ilvl w:val="0"/>
                    <w:numId w:val="2"/>
                  </w:numPr>
                  <w:ind w:firstLineChars="0"/>
                  <w:jc w:val="left"/>
                </w:pPr>
                <w:r>
                  <w:rPr>
                    <w:rFonts w:hint="eastAsia"/>
                  </w:rPr>
                  <w:t>a = [3.14, 5.62, -1000, 4, 5, 6, 7, 8, 9]</w:t>
                </w:r>
              </w:p>
            </w:tc>
          </w:tr>
          <w:tr w:rsidR="00D702BD" w14:paraId="1FCB3DB6" w14:textId="77777777" w:rsidTr="00746397">
            <w:tc>
              <w:tcPr>
                <w:tcW w:w="85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AC8AE16" w14:textId="5C77AC1A" w:rsidR="00D702BD" w:rsidRPr="00663FFE" w:rsidRDefault="00D702BD" w:rsidP="00D702BD">
                <w:pPr>
                  <w:widowControl/>
                  <w:jc w:val="left"/>
                  <w:rPr>
                    <w:color w:val="0000FF"/>
                  </w:rPr>
                </w:pPr>
                <w:permStart w:id="232877286" w:edGrp="everyone" w:colFirst="0" w:colLast="0"/>
              </w:p>
            </w:tc>
          </w:tr>
          <w:permEnd w:id="232877286"/>
          <w:tr w:rsidR="00D702BD" w14:paraId="71A4A010" w14:textId="77777777" w:rsidTr="00746397">
            <w:tc>
              <w:tcPr>
                <w:tcW w:w="852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530B400A" w14:textId="77777777" w:rsidR="00D702BD" w:rsidRDefault="00D702BD" w:rsidP="00470F1D">
                <w:pPr>
                  <w:pStyle w:val="a8"/>
                  <w:widowControl/>
                  <w:numPr>
                    <w:ilvl w:val="0"/>
                    <w:numId w:val="2"/>
                  </w:numPr>
                  <w:ind w:firstLineChars="0"/>
                  <w:jc w:val="left"/>
                </w:pPr>
                <w:r>
                  <w:rPr>
                    <w:rFonts w:hint="eastAsia"/>
                  </w:rPr>
                  <w:t>b = 31</w:t>
                </w:r>
                <w:r>
                  <w:rPr>
                    <w:rFonts w:hint="eastAsia"/>
                  </w:rPr>
                  <w:t>至</w:t>
                </w:r>
                <w:r>
                  <w:rPr>
                    <w:rFonts w:hint="eastAsia"/>
                  </w:rPr>
                  <w:t>57</w:t>
                </w:r>
                <w:r>
                  <w:rPr>
                    <w:rFonts w:hint="eastAsia"/>
                  </w:rPr>
                  <w:t>之间所有偶数的集合</w:t>
                </w:r>
              </w:p>
            </w:tc>
          </w:tr>
          <w:tr w:rsidR="00D702BD" w14:paraId="5BDAC868" w14:textId="77777777" w:rsidTr="00746397">
            <w:tc>
              <w:tcPr>
                <w:tcW w:w="85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39D7D3F" w14:textId="76123F41" w:rsidR="00D702BD" w:rsidRPr="00663FFE" w:rsidRDefault="00D702BD" w:rsidP="00D702BD">
                <w:pPr>
                  <w:widowControl/>
                  <w:jc w:val="left"/>
                  <w:rPr>
                    <w:color w:val="0000FF"/>
                  </w:rPr>
                </w:pPr>
                <w:permStart w:id="1294799978" w:edGrp="everyone" w:colFirst="0" w:colLast="0"/>
              </w:p>
            </w:tc>
          </w:tr>
          <w:permEnd w:id="1294799978"/>
          <w:tr w:rsidR="00D702BD" w14:paraId="08EC25BD" w14:textId="77777777" w:rsidTr="00746397">
            <w:tc>
              <w:tcPr>
                <w:tcW w:w="852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7347148C" w14:textId="77777777" w:rsidR="00D702BD" w:rsidRDefault="00D702BD" w:rsidP="00470F1D">
                <w:pPr>
                  <w:pStyle w:val="a8"/>
                  <w:widowControl/>
                  <w:numPr>
                    <w:ilvl w:val="0"/>
                    <w:numId w:val="2"/>
                  </w:numPr>
                  <w:ind w:firstLineChars="0"/>
                  <w:jc w:val="left"/>
                </w:pPr>
                <w:r>
                  <w:rPr>
                    <w:rFonts w:hint="eastAsia"/>
                  </w:rPr>
                  <w:t>c = a</w:t>
                </w:r>
                <w:r>
                  <w:rPr>
                    <w:rFonts w:hint="eastAsia"/>
                  </w:rPr>
                  <w:t>中每一个元素分别加上元素所在位置的值，例如</w:t>
                </w:r>
                <w:r>
                  <w:rPr>
                    <w:rFonts w:hint="eastAsia"/>
                  </w:rPr>
                  <w:t>3.14+1</w:t>
                </w:r>
                <w:r>
                  <w:rPr>
                    <w:rFonts w:hint="eastAsia"/>
                  </w:rPr>
                  <w:t>，</w:t>
                </w:r>
                <w:r>
                  <w:rPr>
                    <w:rFonts w:hint="eastAsia"/>
                  </w:rPr>
                  <w:t xml:space="preserve"> -1000+3</w:t>
                </w:r>
              </w:p>
            </w:tc>
          </w:tr>
          <w:tr w:rsidR="00D702BD" w14:paraId="05DBF144" w14:textId="77777777" w:rsidTr="00746397">
            <w:tc>
              <w:tcPr>
                <w:tcW w:w="85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6708645" w14:textId="35118A57" w:rsidR="00D702BD" w:rsidRPr="00663FFE" w:rsidRDefault="00D702BD" w:rsidP="00D702BD">
                <w:pPr>
                  <w:widowControl/>
                  <w:jc w:val="left"/>
                  <w:rPr>
                    <w:color w:val="0000FF"/>
                  </w:rPr>
                </w:pPr>
                <w:permStart w:id="1066665445" w:edGrp="everyone" w:colFirst="0" w:colLast="0"/>
              </w:p>
            </w:tc>
          </w:tr>
          <w:permEnd w:id="1066665445"/>
          <w:tr w:rsidR="00D702BD" w14:paraId="2383303F" w14:textId="77777777" w:rsidTr="001B0D20">
            <w:tc>
              <w:tcPr>
                <w:tcW w:w="852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1C37C44" w14:textId="77777777" w:rsidR="00D702BD" w:rsidRDefault="00D702BD" w:rsidP="00470F1D">
                <w:pPr>
                  <w:pStyle w:val="a8"/>
                  <w:widowControl/>
                  <w:numPr>
                    <w:ilvl w:val="0"/>
                    <w:numId w:val="2"/>
                  </w:numPr>
                  <w:ind w:firstLineChars="0"/>
                  <w:jc w:val="left"/>
                </w:pPr>
                <w:r>
                  <w:rPr>
                    <w:rFonts w:hint="eastAsia"/>
                  </w:rPr>
                  <w:t>d = b</w:t>
                </w:r>
                <w:r>
                  <w:rPr>
                    <w:rFonts w:hint="eastAsia"/>
                  </w:rPr>
                  <w:t>中每一个元素求其平方后的值</w:t>
                </w:r>
              </w:p>
            </w:tc>
          </w:tr>
          <w:tr w:rsidR="00D702BD" w14:paraId="4872BF82" w14:textId="77777777" w:rsidTr="001B0D20">
            <w:tc>
              <w:tcPr>
                <w:tcW w:w="85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ADE97CE" w14:textId="7CF4EA78" w:rsidR="00D702BD" w:rsidRPr="00663FFE" w:rsidRDefault="00D702BD" w:rsidP="00D54F0B">
                <w:pPr>
                  <w:widowControl/>
                  <w:jc w:val="left"/>
                  <w:rPr>
                    <w:color w:val="0000FF"/>
                  </w:rPr>
                </w:pPr>
                <w:permStart w:id="319309595" w:edGrp="everyone" w:colFirst="0" w:colLast="0"/>
              </w:p>
            </w:tc>
          </w:tr>
          <w:permEnd w:id="319309595"/>
          <w:tr w:rsidR="00D702BD" w14:paraId="5CCC32BE" w14:textId="77777777" w:rsidTr="001B0D20">
            <w:tc>
              <w:tcPr>
                <w:tcW w:w="8522" w:type="dxa"/>
                <w:tcBorders>
                  <w:top w:val="single" w:sz="4" w:space="0" w:color="auto"/>
                </w:tcBorders>
              </w:tcPr>
              <w:p w14:paraId="7529B9DC" w14:textId="77777777" w:rsidR="00D702BD" w:rsidRPr="001B0D20" w:rsidRDefault="00D702BD" w:rsidP="00470F1D">
                <w:pPr>
                  <w:widowControl/>
                  <w:jc w:val="left"/>
                  <w:rPr>
                    <w:i/>
                  </w:rPr>
                </w:pPr>
              </w:p>
            </w:tc>
          </w:tr>
          <w:tr w:rsidR="00D702BD" w14:paraId="08FB608B" w14:textId="77777777" w:rsidTr="001B0D20">
            <w:tc>
              <w:tcPr>
                <w:tcW w:w="8522" w:type="dxa"/>
              </w:tcPr>
              <w:p w14:paraId="20C38CC0" w14:textId="77777777" w:rsidR="00D702BD" w:rsidRPr="001B0D20" w:rsidRDefault="00D702BD" w:rsidP="00470F1D">
                <w:pPr>
                  <w:widowControl/>
                  <w:jc w:val="left"/>
                  <w:rPr>
                    <w:i/>
                  </w:rPr>
                </w:pPr>
                <w:r w:rsidRPr="001B0D20">
                  <w:rPr>
                    <w:rFonts w:hint="eastAsia"/>
                    <w:i/>
                  </w:rPr>
                  <w:t>Q3</w:t>
                </w:r>
                <w:r w:rsidRPr="001B0D20">
                  <w:rPr>
                    <w:rFonts w:hint="eastAsia"/>
                    <w:i/>
                  </w:rPr>
                  <w:t>：按照要求进行计算（仅使用一行赋值语句）</w:t>
                </w:r>
              </w:p>
            </w:tc>
          </w:tr>
          <w:tr w:rsidR="00D702BD" w14:paraId="34E4BEE7" w14:textId="77777777" w:rsidTr="00746397">
            <w:tc>
              <w:tcPr>
                <w:tcW w:w="8522" w:type="dxa"/>
              </w:tcPr>
              <w:p w14:paraId="2EB37037" w14:textId="77777777" w:rsidR="00D702BD" w:rsidRDefault="00D702BD" w:rsidP="00BE437A">
                <w:pPr>
                  <w:widowControl/>
                  <w:jc w:val="left"/>
                </w:pPr>
                <w:r>
                  <w:rPr>
                    <w:rFonts w:hint="eastAsia"/>
                  </w:rPr>
                  <w:t>已知</w:t>
                </w:r>
                <w:r>
                  <w:rPr>
                    <w:rFonts w:hint="eastAsia"/>
                  </w:rPr>
                  <w:t>x = [3; 2; 4; 4], y = [5; 1; 3; 9]</w:t>
                </w:r>
              </w:p>
            </w:tc>
          </w:tr>
          <w:tr w:rsidR="00D702BD" w14:paraId="31EE41C5" w14:textId="77777777" w:rsidTr="00746397">
            <w:tc>
              <w:tcPr>
                <w:tcW w:w="8522" w:type="dxa"/>
                <w:tcBorders>
                  <w:bottom w:val="single" w:sz="4" w:space="0" w:color="auto"/>
                </w:tcBorders>
              </w:tcPr>
              <w:p w14:paraId="467C845A" w14:textId="77777777" w:rsidR="00D702BD" w:rsidRDefault="00D702BD" w:rsidP="00470F1D">
                <w:pPr>
                  <w:pStyle w:val="a8"/>
                  <w:widowControl/>
                  <w:numPr>
                    <w:ilvl w:val="0"/>
                    <w:numId w:val="3"/>
                  </w:numPr>
                  <w:ind w:firstLineChars="0"/>
                  <w:jc w:val="left"/>
                </w:pPr>
                <w:r>
                  <w:rPr>
                    <w:rFonts w:hint="eastAsia"/>
                  </w:rPr>
                  <w:t>u = x</w:t>
                </w:r>
                <w:r>
                  <w:rPr>
                    <w:rFonts w:hint="eastAsia"/>
                  </w:rPr>
                  <w:t>和</w:t>
                </w:r>
                <w:r>
                  <w:rPr>
                    <w:rFonts w:hint="eastAsia"/>
                  </w:rPr>
                  <w:t>y</w:t>
                </w:r>
                <w:r>
                  <w:rPr>
                    <w:rFonts w:hint="eastAsia"/>
                  </w:rPr>
                  <w:t>之和</w:t>
                </w:r>
              </w:p>
            </w:tc>
          </w:tr>
          <w:tr w:rsidR="00D702BD" w14:paraId="59FCD23B" w14:textId="77777777" w:rsidTr="00746397">
            <w:tc>
              <w:tcPr>
                <w:tcW w:w="85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C5DEA93" w14:textId="5AD3E6A4" w:rsidR="00D702BD" w:rsidRPr="00663FFE" w:rsidRDefault="00D702BD" w:rsidP="005E495D">
                <w:pPr>
                  <w:widowControl/>
                  <w:jc w:val="left"/>
                  <w:rPr>
                    <w:color w:val="0000FF"/>
                  </w:rPr>
                </w:pPr>
                <w:permStart w:id="245784035" w:edGrp="everyone" w:colFirst="0" w:colLast="0"/>
              </w:p>
            </w:tc>
          </w:tr>
          <w:permEnd w:id="245784035"/>
          <w:tr w:rsidR="00D702BD" w14:paraId="29F9D960" w14:textId="77777777" w:rsidTr="00746397">
            <w:tc>
              <w:tcPr>
                <w:tcW w:w="852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531A108D" w14:textId="77777777" w:rsidR="00D702BD" w:rsidRDefault="00D702BD" w:rsidP="00470F1D">
                <w:pPr>
                  <w:pStyle w:val="a8"/>
                  <w:widowControl/>
                  <w:numPr>
                    <w:ilvl w:val="0"/>
                    <w:numId w:val="3"/>
                  </w:numPr>
                  <w:ind w:firstLineChars="0"/>
                  <w:jc w:val="left"/>
                </w:pPr>
                <w:r>
                  <w:rPr>
                    <w:rFonts w:hint="eastAsia"/>
                  </w:rPr>
                  <w:t>v = x</w:t>
                </w:r>
                <w:r>
                  <w:rPr>
                    <w:rFonts w:hint="eastAsia"/>
                  </w:rPr>
                  <w:t>和</w:t>
                </w:r>
                <w:r>
                  <w:rPr>
                    <w:rFonts w:hint="eastAsia"/>
                  </w:rPr>
                  <w:t>y</w:t>
                </w:r>
                <w:r>
                  <w:rPr>
                    <w:rFonts w:hint="eastAsia"/>
                  </w:rPr>
                  <w:t>点乘的结果</w:t>
                </w:r>
              </w:p>
            </w:tc>
          </w:tr>
          <w:tr w:rsidR="00D702BD" w14:paraId="4D58CD8D" w14:textId="77777777" w:rsidTr="00746397">
            <w:tc>
              <w:tcPr>
                <w:tcW w:w="85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114FDC8" w14:textId="0E4414E5" w:rsidR="00D702BD" w:rsidRPr="00663FFE" w:rsidRDefault="00D702BD" w:rsidP="00470F1D">
                <w:pPr>
                  <w:widowControl/>
                  <w:jc w:val="left"/>
                  <w:rPr>
                    <w:color w:val="0000FF"/>
                  </w:rPr>
                </w:pPr>
                <w:permStart w:id="28516710" w:edGrp="everyone" w:colFirst="0" w:colLast="0"/>
              </w:p>
            </w:tc>
          </w:tr>
          <w:permEnd w:id="28516710"/>
          <w:tr w:rsidR="00D702BD" w14:paraId="41F7363D" w14:textId="77777777" w:rsidTr="00746397">
            <w:tc>
              <w:tcPr>
                <w:tcW w:w="852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2D289A4" w14:textId="77777777" w:rsidR="00D702BD" w:rsidRDefault="00D702BD" w:rsidP="00BE437A">
                <w:pPr>
                  <w:pStyle w:val="a8"/>
                  <w:widowControl/>
                  <w:numPr>
                    <w:ilvl w:val="0"/>
                    <w:numId w:val="3"/>
                  </w:numPr>
                  <w:ind w:firstLineChars="0"/>
                  <w:jc w:val="left"/>
                </w:pPr>
                <w:r>
                  <w:rPr>
                    <w:rFonts w:hint="eastAsia"/>
                  </w:rPr>
                  <w:t>写一个关于</w:t>
                </w:r>
                <w:r>
                  <w:rPr>
                    <w:rFonts w:hint="eastAsia"/>
                  </w:rPr>
                  <w:t>x</w:t>
                </w:r>
                <w:r>
                  <w:rPr>
                    <w:rFonts w:hint="eastAsia"/>
                  </w:rPr>
                  <w:t>和</w:t>
                </w:r>
                <w:r>
                  <w:rPr>
                    <w:rFonts w:hint="eastAsia"/>
                  </w:rPr>
                  <w:t>y</w:t>
                </w:r>
                <w:r>
                  <w:rPr>
                    <w:rFonts w:hint="eastAsia"/>
                  </w:rPr>
                  <w:t>的语句使</w:t>
                </w:r>
                <w:r>
                  <w:rPr>
                    <w:rFonts w:hint="eastAsia"/>
                  </w:rPr>
                  <w:t>w</w:t>
                </w:r>
                <w:r>
                  <w:rPr>
                    <w:rFonts w:hint="eastAsia"/>
                  </w:rPr>
                  <w:t>的值为</w:t>
                </w:r>
                <w:r>
                  <w:rPr>
                    <w:rFonts w:hint="eastAsia"/>
                  </w:rPr>
                  <w:t>[3, 2, 4, 4, 5, 1, 3, 9]</w:t>
                </w:r>
              </w:p>
            </w:tc>
          </w:tr>
          <w:tr w:rsidR="00D702BD" w14:paraId="4E003A4F" w14:textId="77777777" w:rsidTr="00746397">
            <w:tc>
              <w:tcPr>
                <w:tcW w:w="85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3E89DF3" w14:textId="64E25D92" w:rsidR="00D702BD" w:rsidRPr="00663FFE" w:rsidRDefault="00D702BD" w:rsidP="00DC5BC1">
                <w:pPr>
                  <w:widowControl/>
                  <w:jc w:val="left"/>
                  <w:rPr>
                    <w:color w:val="0000FF"/>
                  </w:rPr>
                </w:pPr>
                <w:permStart w:id="2117560119" w:edGrp="everyone" w:colFirst="0" w:colLast="0"/>
              </w:p>
            </w:tc>
          </w:tr>
          <w:permEnd w:id="2117560119"/>
          <w:tr w:rsidR="00D702BD" w14:paraId="4D586CDF" w14:textId="77777777" w:rsidTr="00746397">
            <w:tc>
              <w:tcPr>
                <w:tcW w:w="8522" w:type="dxa"/>
                <w:tcBorders>
                  <w:top w:val="single" w:sz="4" w:space="0" w:color="auto"/>
                </w:tcBorders>
              </w:tcPr>
              <w:p w14:paraId="79C9CA07" w14:textId="77777777" w:rsidR="00D702BD" w:rsidRDefault="00D702BD" w:rsidP="00DC5BC1">
                <w:pPr>
                  <w:widowControl/>
                  <w:jc w:val="left"/>
                </w:pPr>
              </w:p>
            </w:tc>
          </w:tr>
          <w:tr w:rsidR="00D702BD" w14:paraId="70ACEC50" w14:textId="77777777" w:rsidTr="00746397">
            <w:tc>
              <w:tcPr>
                <w:tcW w:w="8522" w:type="dxa"/>
              </w:tcPr>
              <w:p w14:paraId="54558A71" w14:textId="77777777" w:rsidR="00D702BD" w:rsidRPr="001B0D20" w:rsidRDefault="00D702BD" w:rsidP="00DC5BC1">
                <w:pPr>
                  <w:rPr>
                    <w:i/>
                  </w:rPr>
                </w:pPr>
                <w:r w:rsidRPr="001B0D20">
                  <w:rPr>
                    <w:rFonts w:hint="eastAsia"/>
                    <w:i/>
                  </w:rPr>
                  <w:t xml:space="preserve">Q4: </w:t>
                </w:r>
                <w:r w:rsidRPr="001B0D20">
                  <w:rPr>
                    <w:rFonts w:hint="eastAsia"/>
                    <w:i/>
                  </w:rPr>
                  <w:t>给定</w:t>
                </w:r>
                <w:r w:rsidRPr="001B0D20">
                  <w:rPr>
                    <w:rFonts w:hint="eastAsia"/>
                    <w:i/>
                  </w:rPr>
                  <w:t>z = randperm(35)</w:t>
                </w:r>
                <w:r w:rsidR="00930AEF">
                  <w:rPr>
                    <w:rFonts w:hint="eastAsia"/>
                    <w:i/>
                  </w:rPr>
                  <w:t>，完成以下要求（仅使用一行代码</w:t>
                </w:r>
                <w:r w:rsidRPr="001B0D20">
                  <w:rPr>
                    <w:rFonts w:hint="eastAsia"/>
                    <w:i/>
                  </w:rPr>
                  <w:t>）</w:t>
                </w:r>
              </w:p>
            </w:tc>
          </w:tr>
          <w:tr w:rsidR="00D702BD" w14:paraId="5A5929E3" w14:textId="77777777" w:rsidTr="00746397">
            <w:tc>
              <w:tcPr>
                <w:tcW w:w="8522" w:type="dxa"/>
                <w:tcBorders>
                  <w:bottom w:val="single" w:sz="4" w:space="0" w:color="auto"/>
                </w:tcBorders>
              </w:tcPr>
              <w:p w14:paraId="34F29C0B" w14:textId="77777777" w:rsidR="00D702BD" w:rsidRDefault="00D702BD" w:rsidP="00DC5BC1">
                <w:pPr>
                  <w:pStyle w:val="a8"/>
                  <w:numPr>
                    <w:ilvl w:val="0"/>
                    <w:numId w:val="5"/>
                  </w:numPr>
                  <w:ind w:firstLineChars="0"/>
                </w:pPr>
                <w:r>
                  <w:rPr>
                    <w:rFonts w:hint="eastAsia"/>
                  </w:rPr>
                  <w:t>将</w:t>
                </w:r>
                <w:r>
                  <w:rPr>
                    <w:rFonts w:hint="eastAsia"/>
                  </w:rPr>
                  <w:t>z</w:t>
                </w:r>
                <w:r>
                  <w:rPr>
                    <w:rFonts w:hint="eastAsia"/>
                  </w:rPr>
                  <w:t>中所有小于</w:t>
                </w:r>
                <w:r>
                  <w:rPr>
                    <w:rFonts w:hint="eastAsia"/>
                  </w:rPr>
                  <w:t>6</w:t>
                </w:r>
                <w:r>
                  <w:rPr>
                    <w:rFonts w:hint="eastAsia"/>
                  </w:rPr>
                  <w:t>的元素替换为</w:t>
                </w:r>
                <w:r w:rsidR="00930AEF">
                  <w:rPr>
                    <w:rFonts w:hint="eastAsia"/>
                  </w:rPr>
                  <w:t>99</w:t>
                </w:r>
              </w:p>
            </w:tc>
          </w:tr>
          <w:tr w:rsidR="00D702BD" w14:paraId="4AB834BD" w14:textId="77777777" w:rsidTr="00746397">
            <w:tc>
              <w:tcPr>
                <w:tcW w:w="85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9A8C5C7" w14:textId="587841A1" w:rsidR="00D702BD" w:rsidRPr="00663FFE" w:rsidRDefault="00D702BD" w:rsidP="00DC5BC1">
                <w:pPr>
                  <w:rPr>
                    <w:color w:val="0000FF"/>
                  </w:rPr>
                </w:pPr>
                <w:permStart w:id="1536974426" w:edGrp="everyone" w:colFirst="0" w:colLast="0"/>
              </w:p>
            </w:tc>
          </w:tr>
          <w:permEnd w:id="1536974426"/>
          <w:tr w:rsidR="00D702BD" w14:paraId="0D2E52D1" w14:textId="77777777" w:rsidTr="00746397">
            <w:tc>
              <w:tcPr>
                <w:tcW w:w="852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17CC2183" w14:textId="77777777" w:rsidR="00D702BD" w:rsidRDefault="00D702BD" w:rsidP="00DC5BC1">
                <w:pPr>
                  <w:pStyle w:val="a8"/>
                  <w:numPr>
                    <w:ilvl w:val="0"/>
                    <w:numId w:val="4"/>
                  </w:numPr>
                  <w:ind w:firstLineChars="0"/>
                </w:pPr>
                <w:r>
                  <w:rPr>
                    <w:rFonts w:hint="eastAsia"/>
                  </w:rPr>
                  <w:t>将</w:t>
                </w:r>
                <w:r>
                  <w:rPr>
                    <w:rFonts w:hint="eastAsia"/>
                  </w:rPr>
                  <w:t>z</w:t>
                </w:r>
                <w:r>
                  <w:rPr>
                    <w:rFonts w:hint="eastAsia"/>
                  </w:rPr>
                  <w:t>中所有大于</w:t>
                </w:r>
                <w:r>
                  <w:rPr>
                    <w:rFonts w:hint="eastAsia"/>
                  </w:rPr>
                  <w:t>6</w:t>
                </w:r>
                <w:r>
                  <w:rPr>
                    <w:rFonts w:hint="eastAsia"/>
                  </w:rPr>
                  <w:t>且小于等于</w:t>
                </w:r>
                <w:r>
                  <w:rPr>
                    <w:rFonts w:hint="eastAsia"/>
                  </w:rPr>
                  <w:t>16</w:t>
                </w:r>
                <w:r>
                  <w:rPr>
                    <w:rFonts w:hint="eastAsia"/>
                  </w:rPr>
                  <w:t>的元素替换为</w:t>
                </w:r>
                <w:r>
                  <w:rPr>
                    <w:rFonts w:hint="eastAsia"/>
                  </w:rPr>
                  <w:t>NaN</w:t>
                </w:r>
              </w:p>
            </w:tc>
          </w:tr>
          <w:tr w:rsidR="00D702BD" w14:paraId="4038AC21" w14:textId="77777777" w:rsidTr="00746397">
            <w:tc>
              <w:tcPr>
                <w:tcW w:w="85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52BE68E" w14:textId="187AA784" w:rsidR="00D702BD" w:rsidRPr="00663FFE" w:rsidRDefault="00D702BD" w:rsidP="00DC5BC1">
                <w:pPr>
                  <w:rPr>
                    <w:color w:val="0000FF"/>
                  </w:rPr>
                </w:pPr>
                <w:permStart w:id="1686125327" w:edGrp="everyone" w:colFirst="0" w:colLast="0"/>
              </w:p>
            </w:tc>
          </w:tr>
          <w:permEnd w:id="1686125327"/>
          <w:tr w:rsidR="00D702BD" w14:paraId="2B128F45" w14:textId="77777777" w:rsidTr="00746397">
            <w:tc>
              <w:tcPr>
                <w:tcW w:w="8522" w:type="dxa"/>
                <w:tcBorders>
                  <w:top w:val="single" w:sz="4" w:space="0" w:color="auto"/>
                </w:tcBorders>
              </w:tcPr>
              <w:p w14:paraId="59303FF5" w14:textId="77777777" w:rsidR="00D702BD" w:rsidRDefault="00D702BD" w:rsidP="00DC5BC1"/>
            </w:tc>
          </w:tr>
          <w:tr w:rsidR="00D702BD" w14:paraId="15AB5D74" w14:textId="77777777" w:rsidTr="00746397">
            <w:tc>
              <w:tcPr>
                <w:tcW w:w="8522" w:type="dxa"/>
              </w:tcPr>
              <w:p w14:paraId="020F07D0" w14:textId="77777777" w:rsidR="00D702BD" w:rsidRPr="001B0D20" w:rsidRDefault="00D702BD" w:rsidP="00C7291D">
                <w:pPr>
                  <w:rPr>
                    <w:b/>
                  </w:rPr>
                </w:pPr>
                <w:r w:rsidRPr="001B0D20">
                  <w:rPr>
                    <w:rFonts w:hint="eastAsia"/>
                    <w:b/>
                  </w:rPr>
                  <w:t>第二部分：绘图</w:t>
                </w:r>
                <w:r w:rsidR="002D309E">
                  <w:rPr>
                    <w:rFonts w:hint="eastAsia"/>
                    <w:b/>
                  </w:rPr>
                  <w:t>（上传图片格式为</w:t>
                </w:r>
                <w:r w:rsidR="002D309E">
                  <w:rPr>
                    <w:rFonts w:hint="eastAsia"/>
                    <w:b/>
                  </w:rPr>
                  <w:t>jpg</w:t>
                </w:r>
                <w:r w:rsidR="002D309E">
                  <w:rPr>
                    <w:rFonts w:hint="eastAsia"/>
                    <w:b/>
                  </w:rPr>
                  <w:t>，大小为</w:t>
                </w:r>
                <w:r w:rsidR="002D309E">
                  <w:rPr>
                    <w:rFonts w:hint="eastAsia"/>
                    <w:b/>
                  </w:rPr>
                  <w:t>6cmx8cm</w:t>
                </w:r>
                <w:r w:rsidR="002D309E">
                  <w:rPr>
                    <w:rFonts w:hint="eastAsia"/>
                    <w:b/>
                  </w:rPr>
                  <w:t>左右）</w:t>
                </w:r>
              </w:p>
            </w:tc>
          </w:tr>
          <w:tr w:rsidR="00D702BD" w14:paraId="57F4CA19" w14:textId="77777777" w:rsidTr="00746397">
            <w:tc>
              <w:tcPr>
                <w:tcW w:w="8522" w:type="dxa"/>
              </w:tcPr>
              <w:p w14:paraId="6A2CE908" w14:textId="77777777" w:rsidR="00D702BD" w:rsidRPr="001B0D20" w:rsidRDefault="00D702BD" w:rsidP="005126B1">
                <w:pPr>
                  <w:rPr>
                    <w:i/>
                  </w:rPr>
                </w:pPr>
                <w:r w:rsidRPr="001B0D20">
                  <w:rPr>
                    <w:rFonts w:hint="eastAsia"/>
                    <w:i/>
                  </w:rPr>
                  <w:t>Q5</w:t>
                </w:r>
                <w:r w:rsidRPr="001B0D20">
                  <w:rPr>
                    <w:rFonts w:hint="eastAsia"/>
                    <w:i/>
                  </w:rPr>
                  <w:t>：</w:t>
                </w:r>
                <w:r w:rsidR="00D00AA7">
                  <w:rPr>
                    <w:rFonts w:hint="eastAsia"/>
                    <w:i/>
                  </w:rPr>
                  <w:t>在同一张</w:t>
                </w:r>
                <w:r w:rsidR="00D00AA7">
                  <w:rPr>
                    <w:rFonts w:hint="eastAsia"/>
                    <w:i/>
                  </w:rPr>
                  <w:t>figure</w:t>
                </w:r>
                <w:r w:rsidR="00D00AA7">
                  <w:rPr>
                    <w:rFonts w:hint="eastAsia"/>
                    <w:i/>
                  </w:rPr>
                  <w:t>中</w:t>
                </w:r>
                <w:r w:rsidRPr="001B0D20">
                  <w:rPr>
                    <w:rFonts w:hint="eastAsia"/>
                    <w:i/>
                  </w:rPr>
                  <w:t>画出</w:t>
                </w:r>
                <w:r w:rsidRPr="001B0D20">
                  <w:rPr>
                    <w:rFonts w:hint="eastAsia"/>
                    <w:i/>
                  </w:rPr>
                  <w:t>x</w:t>
                </w:r>
                <w:r w:rsidRPr="001B0D20">
                  <w:rPr>
                    <w:rFonts w:hint="eastAsia"/>
                    <w:i/>
                    <w:vertAlign w:val="superscript"/>
                  </w:rPr>
                  <w:t>2</w:t>
                </w:r>
                <w:r w:rsidRPr="001B0D20">
                  <w:rPr>
                    <w:rFonts w:hint="eastAsia"/>
                    <w:i/>
                  </w:rPr>
                  <w:t>, e</w:t>
                </w:r>
                <w:r w:rsidRPr="001B0D20">
                  <w:rPr>
                    <w:rFonts w:hint="eastAsia"/>
                    <w:i/>
                    <w:vertAlign w:val="superscript"/>
                  </w:rPr>
                  <w:t>x</w:t>
                </w:r>
                <w:r w:rsidRPr="001B0D20">
                  <w:rPr>
                    <w:rFonts w:hint="eastAsia"/>
                    <w:i/>
                  </w:rPr>
                  <w:t>的图像，</w:t>
                </w:r>
                <w:r w:rsidRPr="001B0D20">
                  <w:rPr>
                    <w:rFonts w:hint="eastAsia"/>
                    <w:i/>
                  </w:rPr>
                  <w:t>x</w:t>
                </w:r>
                <w:r w:rsidRPr="001B0D20">
                  <w:rPr>
                    <w:rFonts w:hint="eastAsia"/>
                    <w:i/>
                  </w:rPr>
                  <w:t>的值为</w:t>
                </w:r>
                <w:r w:rsidRPr="001B0D20">
                  <w:rPr>
                    <w:rFonts w:hint="eastAsia"/>
                    <w:i/>
                  </w:rPr>
                  <w:t>0</w:t>
                </w:r>
                <w:r w:rsidRPr="001B0D20">
                  <w:rPr>
                    <w:rFonts w:hint="eastAsia"/>
                    <w:i/>
                  </w:rPr>
                  <w:t>到</w:t>
                </w:r>
                <w:r w:rsidRPr="001B0D20">
                  <w:rPr>
                    <w:rFonts w:hint="eastAsia"/>
                    <w:i/>
                  </w:rPr>
                  <w:t>4</w:t>
                </w:r>
                <w:r w:rsidRPr="001B0D20">
                  <w:rPr>
                    <w:rFonts w:hint="eastAsia"/>
                    <w:i/>
                  </w:rPr>
                  <w:t>区间，</w:t>
                </w:r>
                <w:r w:rsidRPr="001B0D20">
                  <w:rPr>
                    <w:rFonts w:hint="eastAsia"/>
                    <w:i/>
                  </w:rPr>
                  <w:t>0.1</w:t>
                </w:r>
                <w:r w:rsidRPr="001B0D20">
                  <w:rPr>
                    <w:rFonts w:hint="eastAsia"/>
                    <w:i/>
                  </w:rPr>
                  <w:t>为步长的线性向量</w:t>
                </w:r>
              </w:p>
            </w:tc>
          </w:tr>
          <w:tr w:rsidR="00D702BD" w14:paraId="64138D4D" w14:textId="77777777" w:rsidTr="00412EF0">
            <w:tc>
              <w:tcPr>
                <w:tcW w:w="8522" w:type="dxa"/>
                <w:tcBorders>
                  <w:bottom w:val="single" w:sz="4" w:space="0" w:color="auto"/>
                </w:tcBorders>
              </w:tcPr>
              <w:p w14:paraId="64F9F407" w14:textId="77777777" w:rsidR="00D702BD" w:rsidRDefault="00D702BD" w:rsidP="005126B1">
                <w:pPr>
                  <w:pStyle w:val="a8"/>
                  <w:numPr>
                    <w:ilvl w:val="0"/>
                    <w:numId w:val="6"/>
                  </w:numPr>
                  <w:ind w:firstLineChars="0"/>
                </w:pPr>
                <w:r>
                  <w:rPr>
                    <w:rFonts w:hint="eastAsia"/>
                  </w:rPr>
                  <w:t>图像以实数为轴（即默认绘图）</w:t>
                </w:r>
              </w:p>
            </w:tc>
          </w:tr>
          <w:tr w:rsidR="00D702BD" w14:paraId="4C2EAF8E" w14:textId="77777777" w:rsidTr="001D5A52">
            <w:trPr>
              <w:trHeight w:val="2154"/>
            </w:trPr>
            <w:tc>
              <w:tcPr>
                <w:tcW w:w="85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D20BE3A" w14:textId="34792741" w:rsidR="00A162E3" w:rsidRPr="00D00AA7" w:rsidRDefault="00A162E3" w:rsidP="00A162E3">
                <w:pPr>
                  <w:tabs>
                    <w:tab w:val="left" w:pos="1820"/>
                  </w:tabs>
                  <w:autoSpaceDE w:val="0"/>
                  <w:autoSpaceDN w:val="0"/>
                  <w:adjustRightInd w:val="0"/>
                  <w:jc w:val="left"/>
                </w:pPr>
                <w:permStart w:id="1183794712" w:edGrp="everyone" w:colFirst="0" w:colLast="0"/>
              </w:p>
            </w:tc>
          </w:tr>
          <w:tr w:rsidR="00D702BD" w14:paraId="60B68618" w14:textId="77777777" w:rsidTr="001B0D20">
            <w:trPr>
              <w:trHeight w:val="2268"/>
            </w:trPr>
            <w:tc>
              <w:tcPr>
                <w:tcW w:w="8522" w:type="dxa"/>
                <w:tcBorders>
                  <w:top w:val="single" w:sz="4" w:space="0" w:color="auto"/>
                </w:tcBorders>
              </w:tcPr>
              <w:p w14:paraId="3611B76C" w14:textId="26E3BA36" w:rsidR="00D702BD" w:rsidRDefault="00D702BD" w:rsidP="00663FFE">
                <w:permStart w:id="437326565" w:edGrp="everyone" w:colFirst="0" w:colLast="0"/>
                <w:permEnd w:id="1183794712"/>
                <w:r>
                  <w:rPr>
                    <w:rFonts w:hint="eastAsia"/>
                  </w:rPr>
                  <w:lastRenderedPageBreak/>
                  <w:t>图像</w:t>
                </w:r>
                <w:r w:rsidR="00F756B4">
                  <w:rPr>
                    <w:rFonts w:hint="eastAsia"/>
                  </w:rPr>
                  <w:t>:</w:t>
                </w:r>
              </w:p>
            </w:tc>
          </w:tr>
          <w:permEnd w:id="437326565"/>
          <w:tr w:rsidR="00D702BD" w14:paraId="0F3E71D8" w14:textId="77777777" w:rsidTr="00D16FAE">
            <w:tc>
              <w:tcPr>
                <w:tcW w:w="8522" w:type="dxa"/>
                <w:tcBorders>
                  <w:bottom w:val="single" w:sz="4" w:space="0" w:color="auto"/>
                </w:tcBorders>
              </w:tcPr>
              <w:p w14:paraId="55433B15" w14:textId="77777777" w:rsidR="00D702BD" w:rsidRDefault="00D702BD" w:rsidP="005126B1">
                <w:pPr>
                  <w:pStyle w:val="a8"/>
                  <w:numPr>
                    <w:ilvl w:val="0"/>
                    <w:numId w:val="6"/>
                  </w:numPr>
                  <w:ind w:firstLineChars="0"/>
                </w:pPr>
                <w:r>
                  <w:rPr>
                    <w:rFonts w:hint="eastAsia"/>
                  </w:rPr>
                  <w:t>图像以</w:t>
                </w:r>
                <w:r>
                  <w:rPr>
                    <w:rFonts w:hint="eastAsia"/>
                  </w:rPr>
                  <w:t>log</w:t>
                </w:r>
                <w:r>
                  <w:rPr>
                    <w:rFonts w:hint="eastAsia"/>
                  </w:rPr>
                  <w:t>为轴（即横纵坐标都以对数为单位）</w:t>
                </w:r>
                <w:r>
                  <w:rPr>
                    <w:rFonts w:hint="eastAsia"/>
                  </w:rPr>
                  <w:t xml:space="preserve"> </w:t>
                </w:r>
              </w:p>
            </w:tc>
          </w:tr>
          <w:tr w:rsidR="00D702BD" w14:paraId="0B507E2D" w14:textId="77777777" w:rsidTr="001D5A52">
            <w:trPr>
              <w:trHeight w:val="2268"/>
            </w:trPr>
            <w:tc>
              <w:tcPr>
                <w:tcW w:w="85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9A21D72" w14:textId="096B7C0B" w:rsidR="00D702BD" w:rsidRPr="002D309E" w:rsidRDefault="00D702BD" w:rsidP="00D54F0B">
                <w:pPr>
                  <w:autoSpaceDE w:val="0"/>
                  <w:autoSpaceDN w:val="0"/>
                  <w:adjustRightInd w:val="0"/>
                  <w:jc w:val="left"/>
                </w:pPr>
                <w:permStart w:id="1627202684" w:edGrp="everyone" w:colFirst="0" w:colLast="0"/>
              </w:p>
            </w:tc>
          </w:tr>
          <w:tr w:rsidR="00D702BD" w14:paraId="2604A246" w14:textId="77777777" w:rsidTr="001B0D20">
            <w:trPr>
              <w:trHeight w:val="2268"/>
            </w:trPr>
            <w:tc>
              <w:tcPr>
                <w:tcW w:w="8522" w:type="dxa"/>
                <w:tcBorders>
                  <w:top w:val="single" w:sz="4" w:space="0" w:color="auto"/>
                </w:tcBorders>
              </w:tcPr>
              <w:p w14:paraId="2A053D12" w14:textId="7B825DFA" w:rsidR="00D702BD" w:rsidRDefault="00D702BD" w:rsidP="00663FFE">
                <w:bookmarkStart w:id="0" w:name="_GoBack"/>
                <w:bookmarkEnd w:id="0"/>
                <w:permStart w:id="484383102" w:edGrp="everyone" w:colFirst="0" w:colLast="0"/>
                <w:permEnd w:id="1627202684"/>
                <w:r>
                  <w:rPr>
                    <w:rFonts w:hint="eastAsia"/>
                  </w:rPr>
                  <w:t>图像</w:t>
                </w:r>
                <w:r w:rsidR="00F756B4">
                  <w:rPr>
                    <w:rFonts w:hint="eastAsia"/>
                  </w:rPr>
                  <w:t>:</w:t>
                </w:r>
              </w:p>
            </w:tc>
          </w:tr>
          <w:permEnd w:id="484383102"/>
          <w:tr w:rsidR="00D702BD" w14:paraId="698FE2CB" w14:textId="77777777" w:rsidTr="00005C74">
            <w:tc>
              <w:tcPr>
                <w:tcW w:w="8522" w:type="dxa"/>
                <w:tcBorders>
                  <w:bottom w:val="single" w:sz="4" w:space="0" w:color="auto"/>
                </w:tcBorders>
              </w:tcPr>
              <w:p w14:paraId="1AD21CE4" w14:textId="77777777" w:rsidR="00D702BD" w:rsidRPr="001B0D20" w:rsidRDefault="00D702BD" w:rsidP="005126B1">
                <w:pPr>
                  <w:rPr>
                    <w:i/>
                  </w:rPr>
                </w:pPr>
                <w:r w:rsidRPr="001B0D20">
                  <w:rPr>
                    <w:rFonts w:hint="eastAsia"/>
                    <w:i/>
                  </w:rPr>
                  <w:t>Q6</w:t>
                </w:r>
                <w:r w:rsidRPr="001B0D20">
                  <w:rPr>
                    <w:rFonts w:hint="eastAsia"/>
                    <w:i/>
                  </w:rPr>
                  <w:t>：在</w:t>
                </w:r>
                <w:r w:rsidRPr="001B0D20">
                  <w:rPr>
                    <w:rFonts w:hint="eastAsia"/>
                    <w:i/>
                  </w:rPr>
                  <w:t>1790</w:t>
                </w:r>
                <w:r w:rsidRPr="001B0D20">
                  <w:rPr>
                    <w:rFonts w:hint="eastAsia"/>
                    <w:i/>
                  </w:rPr>
                  <w:t>至</w:t>
                </w:r>
                <w:r w:rsidRPr="001B0D20">
                  <w:rPr>
                    <w:rFonts w:hint="eastAsia"/>
                    <w:i/>
                  </w:rPr>
                  <w:t>2000</w:t>
                </w:r>
                <w:r w:rsidRPr="001B0D20">
                  <w:rPr>
                    <w:rFonts w:hint="eastAsia"/>
                    <w:i/>
                  </w:rPr>
                  <w:t>年之间，某地总人口可以用以下公式表示</w:t>
                </w:r>
              </w:p>
              <w:p w14:paraId="09AB18EB" w14:textId="77777777" w:rsidR="00D702BD" w:rsidRPr="001B0D20" w:rsidRDefault="00D702BD" w:rsidP="005126B1">
                <w:pPr>
                  <w:rPr>
                    <w:i/>
                  </w:rPr>
                </w:pPr>
                <m:oMathPara>
                  <m:oMath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197,273,000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-0.0313(t-1913.15)</m:t>
                            </m:r>
                          </m:sup>
                        </m:sSup>
                      </m:den>
                    </m:f>
                  </m:oMath>
                </m:oMathPara>
              </w:p>
              <w:p w14:paraId="03E7AACB" w14:textId="77777777" w:rsidR="00D702BD" w:rsidRDefault="00D702BD" w:rsidP="005126B1">
                <w:r w:rsidRPr="001B0D20">
                  <w:rPr>
                    <w:rFonts w:hint="eastAsia"/>
                    <w:i/>
                  </w:rPr>
                  <w:t>其中</w:t>
                </w:r>
                <w:r w:rsidRPr="001B0D20">
                  <w:rPr>
                    <w:rFonts w:hint="eastAsia"/>
                    <w:i/>
                  </w:rPr>
                  <w:t>t</w:t>
                </w:r>
                <w:r w:rsidRPr="001B0D20">
                  <w:rPr>
                    <w:rFonts w:hint="eastAsia"/>
                    <w:i/>
                  </w:rPr>
                  <w:t>表示的是年份，请画出该图像并预测</w:t>
                </w:r>
                <w:r w:rsidRPr="001B0D20">
                  <w:rPr>
                    <w:rFonts w:hint="eastAsia"/>
                    <w:i/>
                  </w:rPr>
                  <w:t>2020</w:t>
                </w:r>
                <w:r w:rsidRPr="001B0D20">
                  <w:rPr>
                    <w:rFonts w:hint="eastAsia"/>
                    <w:i/>
                  </w:rPr>
                  <w:t>年该地总人口是多少</w:t>
                </w:r>
              </w:p>
            </w:tc>
          </w:tr>
          <w:tr w:rsidR="00D702BD" w14:paraId="23612755" w14:textId="77777777" w:rsidTr="001B0D20">
            <w:trPr>
              <w:trHeight w:val="2268"/>
            </w:trPr>
            <w:tc>
              <w:tcPr>
                <w:tcW w:w="85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FFC76AA" w14:textId="535C3190" w:rsidR="004C1C3C" w:rsidRPr="002D309E" w:rsidRDefault="004C1C3C" w:rsidP="00D54F0B">
                <w:pPr>
                  <w:autoSpaceDE w:val="0"/>
                  <w:autoSpaceDN w:val="0"/>
                  <w:adjustRightInd w:val="0"/>
                  <w:jc w:val="left"/>
                </w:pPr>
                <w:permStart w:id="735057418" w:edGrp="everyone" w:colFirst="0" w:colLast="0"/>
              </w:p>
            </w:tc>
          </w:tr>
          <w:tr w:rsidR="00D702BD" w14:paraId="593AC7FB" w14:textId="77777777" w:rsidTr="001D5A52">
            <w:trPr>
              <w:trHeight w:val="2268"/>
            </w:trPr>
            <w:tc>
              <w:tcPr>
                <w:tcW w:w="8522" w:type="dxa"/>
                <w:tcBorders>
                  <w:top w:val="single" w:sz="4" w:space="0" w:color="auto"/>
                </w:tcBorders>
              </w:tcPr>
              <w:p w14:paraId="612EBDF8" w14:textId="12E630F7" w:rsidR="00D702BD" w:rsidRDefault="00D702BD" w:rsidP="005126B1">
                <w:permStart w:id="1905594591" w:edGrp="everyone" w:colFirst="0" w:colLast="0"/>
                <w:permEnd w:id="735057418"/>
                <w:r>
                  <w:rPr>
                    <w:rFonts w:hint="eastAsia"/>
                  </w:rPr>
                  <w:t>图像：</w:t>
                </w:r>
              </w:p>
            </w:tc>
          </w:tr>
          <w:permEnd w:id="1905594591"/>
        </w:tbl>
        <w:p w14:paraId="3F16CFCF" w14:textId="77777777" w:rsidR="001D5A52" w:rsidRDefault="001D5A52">
          <w:r>
            <w:br w:type="page"/>
          </w:r>
        </w:p>
        <w:tbl>
          <w:tblPr>
            <w:tblStyle w:val="a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306"/>
          </w:tblGrid>
          <w:tr w:rsidR="00D702BD" w14:paraId="4F076D77" w14:textId="77777777" w:rsidTr="00746397">
            <w:tc>
              <w:tcPr>
                <w:tcW w:w="8522" w:type="dxa"/>
              </w:tcPr>
              <w:p w14:paraId="692F1A0E" w14:textId="77777777" w:rsidR="00D702BD" w:rsidRPr="001B0D20" w:rsidRDefault="00D702BD" w:rsidP="005126B1">
                <w:pPr>
                  <w:rPr>
                    <w:b/>
                  </w:rPr>
                </w:pPr>
                <w:r w:rsidRPr="001B0D20">
                  <w:rPr>
                    <w:rFonts w:hint="eastAsia"/>
                    <w:b/>
                  </w:rPr>
                  <w:lastRenderedPageBreak/>
                  <w:t>第三部分：编程</w:t>
                </w:r>
              </w:p>
            </w:tc>
          </w:tr>
          <w:tr w:rsidR="00D702BD" w14:paraId="5EBBD71F" w14:textId="77777777" w:rsidTr="00005C74">
            <w:tc>
              <w:tcPr>
                <w:tcW w:w="8522" w:type="dxa"/>
                <w:tcBorders>
                  <w:bottom w:val="single" w:sz="4" w:space="0" w:color="auto"/>
                </w:tcBorders>
              </w:tcPr>
              <w:p w14:paraId="6AFF5B06" w14:textId="77777777" w:rsidR="00D702BD" w:rsidRPr="001B0D20" w:rsidRDefault="00D702BD" w:rsidP="005126B1">
                <w:pPr>
                  <w:rPr>
                    <w:i/>
                  </w:rPr>
                </w:pPr>
                <w:r w:rsidRPr="001B0D20">
                  <w:rPr>
                    <w:rFonts w:hint="eastAsia"/>
                    <w:i/>
                  </w:rPr>
                  <w:t>Q8</w:t>
                </w:r>
                <w:r w:rsidRPr="001B0D20">
                  <w:rPr>
                    <w:rFonts w:hint="eastAsia"/>
                    <w:i/>
                  </w:rPr>
                  <w:t>：费波纳契数列</w:t>
                </w:r>
                <w:r w:rsidRPr="001B0D20">
                  <w:rPr>
                    <w:rFonts w:hint="eastAsia"/>
                    <w:i/>
                  </w:rPr>
                  <w:t>1</w:t>
                </w:r>
                <w:r w:rsidRPr="001B0D20">
                  <w:rPr>
                    <w:rFonts w:hint="eastAsia"/>
                    <w:i/>
                  </w:rPr>
                  <w:t>，</w:t>
                </w:r>
                <w:r w:rsidRPr="001B0D20">
                  <w:rPr>
                    <w:rFonts w:hint="eastAsia"/>
                    <w:i/>
                  </w:rPr>
                  <w:t>1</w:t>
                </w:r>
                <w:r w:rsidRPr="001B0D20">
                  <w:rPr>
                    <w:rFonts w:hint="eastAsia"/>
                    <w:i/>
                  </w:rPr>
                  <w:t>，</w:t>
                </w:r>
                <w:r w:rsidRPr="001B0D20">
                  <w:rPr>
                    <w:rFonts w:hint="eastAsia"/>
                    <w:i/>
                  </w:rPr>
                  <w:t>2</w:t>
                </w:r>
                <w:r w:rsidRPr="001B0D20">
                  <w:rPr>
                    <w:rFonts w:hint="eastAsia"/>
                    <w:i/>
                  </w:rPr>
                  <w:t>，</w:t>
                </w:r>
                <w:r w:rsidRPr="001B0D20">
                  <w:rPr>
                    <w:rFonts w:hint="eastAsia"/>
                    <w:i/>
                  </w:rPr>
                  <w:t>3</w:t>
                </w:r>
                <w:r w:rsidRPr="001B0D20">
                  <w:rPr>
                    <w:rFonts w:hint="eastAsia"/>
                    <w:i/>
                  </w:rPr>
                  <w:t>，</w:t>
                </w:r>
                <w:r w:rsidRPr="001B0D20">
                  <w:rPr>
                    <w:rFonts w:hint="eastAsia"/>
                    <w:i/>
                  </w:rPr>
                  <w:t>5</w:t>
                </w:r>
                <w:r w:rsidRPr="001B0D20">
                  <w:rPr>
                    <w:rFonts w:hint="eastAsia"/>
                    <w:i/>
                  </w:rPr>
                  <w:t>，</w:t>
                </w:r>
                <w:r w:rsidRPr="001B0D20">
                  <w:rPr>
                    <w:i/>
                  </w:rPr>
                  <w:t>…</w:t>
                </w:r>
                <w:r w:rsidRPr="001B0D20">
                  <w:rPr>
                    <w:rFonts w:hint="eastAsia"/>
                    <w:i/>
                  </w:rPr>
                  <w:t>满足关系式</w:t>
                </w:r>
                <w:r w:rsidRPr="001B0D20">
                  <w:rPr>
                    <w:rFonts w:hint="eastAsia"/>
                    <w:i/>
                  </w:rPr>
                  <w:t>F</w:t>
                </w:r>
                <w:r w:rsidRPr="001B0D20">
                  <w:rPr>
                    <w:rFonts w:hint="eastAsia"/>
                    <w:i/>
                    <w:vertAlign w:val="subscript"/>
                  </w:rPr>
                  <w:t>n</w:t>
                </w:r>
                <w:r w:rsidRPr="001B0D20">
                  <w:rPr>
                    <w:rFonts w:hint="eastAsia"/>
                    <w:i/>
                  </w:rPr>
                  <w:t xml:space="preserve"> = F</w:t>
                </w:r>
                <w:r w:rsidRPr="001B0D20">
                  <w:rPr>
                    <w:rFonts w:hint="eastAsia"/>
                    <w:i/>
                    <w:vertAlign w:val="subscript"/>
                  </w:rPr>
                  <w:t>n-1</w:t>
                </w:r>
                <w:r w:rsidRPr="001B0D20">
                  <w:rPr>
                    <w:rFonts w:hint="eastAsia"/>
                    <w:i/>
                  </w:rPr>
                  <w:t>+F</w:t>
                </w:r>
                <w:r w:rsidRPr="001B0D20">
                  <w:rPr>
                    <w:rFonts w:hint="eastAsia"/>
                    <w:i/>
                    <w:vertAlign w:val="subscript"/>
                  </w:rPr>
                  <w:t>n-2</w:t>
                </w:r>
                <w:r w:rsidRPr="001B0D20">
                  <w:rPr>
                    <w:rFonts w:hint="eastAsia"/>
                    <w:i/>
                  </w:rPr>
                  <w:t>, F</w:t>
                </w:r>
                <w:r w:rsidRPr="001B0D20">
                  <w:rPr>
                    <w:rFonts w:hint="eastAsia"/>
                    <w:i/>
                    <w:vertAlign w:val="subscript"/>
                  </w:rPr>
                  <w:t>1</w:t>
                </w:r>
                <w:r w:rsidRPr="001B0D20">
                  <w:rPr>
                    <w:rFonts w:hint="eastAsia"/>
                    <w:i/>
                  </w:rPr>
                  <w:t>=F</w:t>
                </w:r>
                <w:r w:rsidRPr="001B0D20">
                  <w:rPr>
                    <w:rFonts w:hint="eastAsia"/>
                    <w:i/>
                    <w:vertAlign w:val="subscript"/>
                  </w:rPr>
                  <w:t>2</w:t>
                </w:r>
                <w:r w:rsidRPr="001B0D20">
                  <w:rPr>
                    <w:rFonts w:hint="eastAsia"/>
                    <w:i/>
                  </w:rPr>
                  <w:t>=1</w:t>
                </w:r>
                <w:r w:rsidRPr="001B0D20">
                  <w:rPr>
                    <w:rFonts w:hint="eastAsia"/>
                    <w:i/>
                  </w:rPr>
                  <w:t>，写一个自定义函数</w:t>
                </w:r>
                <w:r w:rsidRPr="001B0D20">
                  <w:rPr>
                    <w:rFonts w:hint="eastAsia"/>
                    <w:i/>
                  </w:rPr>
                  <w:t>Fib</w:t>
                </w:r>
                <w:r w:rsidRPr="001B0D20">
                  <w:rPr>
                    <w:rFonts w:hint="eastAsia"/>
                    <w:i/>
                  </w:rPr>
                  <w:t>，接受一个输入参数</w:t>
                </w:r>
                <w:r w:rsidRPr="001B0D20">
                  <w:rPr>
                    <w:rFonts w:hint="eastAsia"/>
                    <w:i/>
                  </w:rPr>
                  <w:t>n</w:t>
                </w:r>
                <w:r w:rsidRPr="001B0D20">
                  <w:rPr>
                    <w:rFonts w:hint="eastAsia"/>
                    <w:i/>
                  </w:rPr>
                  <w:t>，返回第</w:t>
                </w:r>
                <w:r w:rsidRPr="001B0D20">
                  <w:rPr>
                    <w:rFonts w:hint="eastAsia"/>
                    <w:i/>
                  </w:rPr>
                  <w:t>n</w:t>
                </w:r>
                <w:r w:rsidRPr="001B0D20">
                  <w:rPr>
                    <w:rFonts w:hint="eastAsia"/>
                    <w:i/>
                  </w:rPr>
                  <w:t>个元素所对应的斐波那契值并在屏幕上显示“第</w:t>
                </w:r>
                <w:r w:rsidRPr="001B0D20">
                  <w:rPr>
                    <w:rFonts w:hint="eastAsia"/>
                    <w:i/>
                  </w:rPr>
                  <w:t>n</w:t>
                </w:r>
                <w:r w:rsidRPr="001B0D20">
                  <w:rPr>
                    <w:rFonts w:hint="eastAsia"/>
                    <w:i/>
                  </w:rPr>
                  <w:t>个元素所对应的斐波那契值是</w:t>
                </w:r>
                <w:r w:rsidRPr="001B0D20">
                  <w:rPr>
                    <w:rFonts w:hint="eastAsia"/>
                    <w:i/>
                  </w:rPr>
                  <w:t>xx</w:t>
                </w:r>
                <w:r w:rsidRPr="001B0D20">
                  <w:rPr>
                    <w:rFonts w:hint="eastAsia"/>
                    <w:i/>
                  </w:rPr>
                  <w:t>”。默认</w:t>
                </w:r>
                <w:r w:rsidRPr="001B0D20">
                  <w:rPr>
                    <w:rFonts w:hint="eastAsia"/>
                    <w:i/>
                  </w:rPr>
                  <w:t>n</w:t>
                </w:r>
                <w:r w:rsidRPr="001B0D20">
                  <w:rPr>
                    <w:rFonts w:hint="eastAsia"/>
                    <w:i/>
                  </w:rPr>
                  <w:t>值为正整数。例如</w:t>
                </w:r>
              </w:p>
              <w:p w14:paraId="6153EB7D" w14:textId="77777777" w:rsidR="00D702BD" w:rsidRPr="001B0D20" w:rsidRDefault="00D702BD" w:rsidP="005126B1">
                <w:pPr>
                  <w:rPr>
                    <w:i/>
                  </w:rPr>
                </w:pPr>
                <w:r w:rsidRPr="001B0D20">
                  <w:rPr>
                    <w:rFonts w:hint="eastAsia"/>
                    <w:i/>
                  </w:rPr>
                  <w:t>&gt;&gt; Fib(11)</w:t>
                </w:r>
              </w:p>
              <w:p w14:paraId="6B7E136B" w14:textId="77777777" w:rsidR="00D702BD" w:rsidRDefault="00D702BD" w:rsidP="005126B1">
                <w:r w:rsidRPr="001B0D20">
                  <w:rPr>
                    <w:rFonts w:hint="eastAsia"/>
                    <w:i/>
                  </w:rPr>
                  <w:t>第</w:t>
                </w:r>
                <w:r w:rsidRPr="001B0D20">
                  <w:rPr>
                    <w:rFonts w:hint="eastAsia"/>
                    <w:i/>
                  </w:rPr>
                  <w:t>11</w:t>
                </w:r>
                <w:r w:rsidRPr="001B0D20">
                  <w:rPr>
                    <w:rFonts w:hint="eastAsia"/>
                    <w:i/>
                  </w:rPr>
                  <w:t>个元素所对应的费波纳契值是</w:t>
                </w:r>
                <w:r w:rsidRPr="001B0D20">
                  <w:rPr>
                    <w:rFonts w:hint="eastAsia"/>
                    <w:i/>
                  </w:rPr>
                  <w:t>89</w:t>
                </w:r>
                <w:r w:rsidRPr="001B0D20">
                  <w:rPr>
                    <w:rFonts w:hint="eastAsia"/>
                    <w:i/>
                  </w:rPr>
                  <w:t>。</w:t>
                </w:r>
              </w:p>
            </w:tc>
          </w:tr>
          <w:tr w:rsidR="00D702BD" w14:paraId="033D14F2" w14:textId="77777777" w:rsidTr="001D5A52">
            <w:trPr>
              <w:trHeight w:val="5386"/>
            </w:trPr>
            <w:tc>
              <w:tcPr>
                <w:tcW w:w="85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738A5CA" w14:textId="23F12A6E" w:rsidR="00D702BD" w:rsidRPr="008E6BB2" w:rsidRDefault="00D702BD" w:rsidP="008E6BB2">
                <w:pPr>
                  <w:widowControl/>
                  <w:shd w:val="clear" w:color="auto" w:fill="F7F7F7"/>
                  <w:spacing w:line="259" w:lineRule="atLeast"/>
                  <w:jc w:val="left"/>
                  <w:rPr>
                    <w:rFonts w:ascii="Consolas" w:eastAsia="宋体" w:hAnsi="Consolas" w:cs="宋体"/>
                    <w:color w:val="000000"/>
                    <w:kern w:val="0"/>
                    <w:szCs w:val="21"/>
                  </w:rPr>
                </w:pPr>
                <w:permStart w:id="51525808" w:edGrp="everyone" w:colFirst="0" w:colLast="0"/>
              </w:p>
            </w:tc>
          </w:tr>
          <w:permEnd w:id="51525808"/>
          <w:tr w:rsidR="00D702BD" w14:paraId="509B6DBE" w14:textId="77777777" w:rsidTr="001B0D20">
            <w:tc>
              <w:tcPr>
                <w:tcW w:w="852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5959443B" w14:textId="77777777" w:rsidR="00D702BD" w:rsidRPr="001B0D20" w:rsidRDefault="00D702BD" w:rsidP="005126B1">
                <w:pPr>
                  <w:rPr>
                    <w:i/>
                  </w:rPr>
                </w:pPr>
                <w:r w:rsidRPr="001B0D20">
                  <w:rPr>
                    <w:rFonts w:hint="eastAsia"/>
                    <w:i/>
                  </w:rPr>
                  <w:t>Q9</w:t>
                </w:r>
                <w:r w:rsidRPr="001B0D20">
                  <w:rPr>
                    <w:rFonts w:hint="eastAsia"/>
                    <w:i/>
                  </w:rPr>
                  <w:t>：写一个自定义函数</w:t>
                </w:r>
                <w:r w:rsidRPr="001B0D20">
                  <w:rPr>
                    <w:rFonts w:hint="eastAsia"/>
                    <w:i/>
                  </w:rPr>
                  <w:t>Sorty</w:t>
                </w:r>
                <w:r w:rsidRPr="001B0D20">
                  <w:rPr>
                    <w:rFonts w:hint="eastAsia"/>
                    <w:i/>
                  </w:rPr>
                  <w:t>，接受一个输入参数</w:t>
                </w:r>
                <w:r w:rsidRPr="001B0D20">
                  <w:rPr>
                    <w:rFonts w:hint="eastAsia"/>
                    <w:i/>
                  </w:rPr>
                  <w:t>m</w:t>
                </w:r>
                <w:r w:rsidRPr="001B0D20">
                  <w:rPr>
                    <w:rFonts w:hint="eastAsia"/>
                    <w:i/>
                  </w:rPr>
                  <w:t>，</w:t>
                </w:r>
                <w:r w:rsidRPr="001B0D20">
                  <w:rPr>
                    <w:rFonts w:hint="eastAsia"/>
                    <w:i/>
                  </w:rPr>
                  <w:t>m</w:t>
                </w:r>
                <w:r w:rsidRPr="001B0D20">
                  <w:rPr>
                    <w:rFonts w:hint="eastAsia"/>
                    <w:i/>
                  </w:rPr>
                  <w:t>的大小未知，即有可能是一个向量或矩阵。函数返回一个输出参数</w:t>
                </w:r>
                <w:r w:rsidRPr="001B0D20">
                  <w:rPr>
                    <w:rFonts w:hint="eastAsia"/>
                    <w:i/>
                  </w:rPr>
                  <w:t>maxy</w:t>
                </w:r>
                <w:r w:rsidRPr="001B0D20">
                  <w:rPr>
                    <w:rFonts w:hint="eastAsia"/>
                    <w:i/>
                  </w:rPr>
                  <w:t>为</w:t>
                </w:r>
                <w:r w:rsidRPr="001B0D20">
                  <w:rPr>
                    <w:rFonts w:hint="eastAsia"/>
                    <w:i/>
                  </w:rPr>
                  <w:t>m</w:t>
                </w:r>
                <w:r w:rsidRPr="001B0D20">
                  <w:rPr>
                    <w:rFonts w:hint="eastAsia"/>
                    <w:i/>
                  </w:rPr>
                  <w:t>中的最大值。</w:t>
                </w:r>
                <w:r w:rsidR="008A73A3">
                  <w:rPr>
                    <w:rFonts w:hint="eastAsia"/>
                    <w:i/>
                  </w:rPr>
                  <w:t>如果输入</w:t>
                </w:r>
                <w:r w:rsidR="008A73A3">
                  <w:rPr>
                    <w:rFonts w:hint="eastAsia"/>
                    <w:i/>
                  </w:rPr>
                  <w:t>m</w:t>
                </w:r>
                <w:r w:rsidR="008A73A3">
                  <w:rPr>
                    <w:rFonts w:hint="eastAsia"/>
                    <w:i/>
                  </w:rPr>
                  <w:t>为空变量（</w:t>
                </w:r>
                <w:r w:rsidR="008A73A3">
                  <w:rPr>
                    <w:rFonts w:hint="eastAsia"/>
                    <w:i/>
                  </w:rPr>
                  <w:t>[]</w:t>
                </w:r>
                <w:r w:rsidR="008A73A3">
                  <w:rPr>
                    <w:rFonts w:hint="eastAsia"/>
                    <w:i/>
                  </w:rPr>
                  <w:t>）或不存在，提示用户重新输入。</w:t>
                </w:r>
              </w:p>
            </w:tc>
          </w:tr>
          <w:tr w:rsidR="00D702BD" w14:paraId="775CF4C6" w14:textId="77777777" w:rsidTr="001D5A52">
            <w:trPr>
              <w:trHeight w:val="5386"/>
            </w:trPr>
            <w:tc>
              <w:tcPr>
                <w:tcW w:w="85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5CDE87D" w14:textId="75F5885D" w:rsidR="00D702BD" w:rsidRDefault="00D702BD" w:rsidP="00D54F0B">
                <w:pPr>
                  <w:autoSpaceDE w:val="0"/>
                  <w:autoSpaceDN w:val="0"/>
                  <w:adjustRightInd w:val="0"/>
                  <w:jc w:val="left"/>
                </w:pPr>
                <w:permStart w:id="462713914" w:edGrp="everyone" w:colFirst="0" w:colLast="0"/>
              </w:p>
            </w:tc>
          </w:tr>
          <w:permEnd w:id="462713914"/>
          <w:tr w:rsidR="00D702BD" w14:paraId="323745BD" w14:textId="77777777" w:rsidTr="001B0D20">
            <w:tc>
              <w:tcPr>
                <w:tcW w:w="8522" w:type="dxa"/>
                <w:tcBorders>
                  <w:top w:val="single" w:sz="4" w:space="0" w:color="auto"/>
                </w:tcBorders>
              </w:tcPr>
              <w:p w14:paraId="44274963" w14:textId="77777777" w:rsidR="00D702BD" w:rsidRDefault="00D702BD" w:rsidP="005126B1"/>
            </w:tc>
          </w:tr>
          <w:tr w:rsidR="00D702BD" w14:paraId="4B0493E8" w14:textId="77777777" w:rsidTr="001B0D20">
            <w:tc>
              <w:tcPr>
                <w:tcW w:w="8522" w:type="dxa"/>
              </w:tcPr>
              <w:p w14:paraId="0D7B3749" w14:textId="77777777" w:rsidR="00D702BD" w:rsidRPr="001B0D20" w:rsidRDefault="00D702BD" w:rsidP="005126B1">
                <w:pPr>
                  <w:rPr>
                    <w:b/>
                  </w:rPr>
                </w:pPr>
                <w:r w:rsidRPr="001B0D20">
                  <w:rPr>
                    <w:rFonts w:hint="eastAsia"/>
                    <w:b/>
                  </w:rPr>
                  <w:lastRenderedPageBreak/>
                  <w:t>第四部分：心得体会</w:t>
                </w:r>
              </w:p>
            </w:tc>
          </w:tr>
          <w:tr w:rsidR="00D702BD" w14:paraId="00636E46" w14:textId="77777777" w:rsidTr="00005C74">
            <w:tc>
              <w:tcPr>
                <w:tcW w:w="8522" w:type="dxa"/>
                <w:tcBorders>
                  <w:bottom w:val="single" w:sz="4" w:space="0" w:color="auto"/>
                </w:tcBorders>
              </w:tcPr>
              <w:p w14:paraId="09AB0174" w14:textId="77777777" w:rsidR="00D702BD" w:rsidRPr="001B0D20" w:rsidRDefault="00D702BD" w:rsidP="005126B1">
                <w:pPr>
                  <w:rPr>
                    <w:i/>
                  </w:rPr>
                </w:pPr>
                <w:r w:rsidRPr="001B0D20">
                  <w:rPr>
                    <w:rFonts w:hint="eastAsia"/>
                    <w:i/>
                  </w:rPr>
                  <w:t>Q10</w:t>
                </w:r>
                <w:r w:rsidRPr="001B0D20">
                  <w:rPr>
                    <w:rFonts w:hint="eastAsia"/>
                    <w:i/>
                  </w:rPr>
                  <w:t>：请分别列举在</w:t>
                </w:r>
                <w:r w:rsidRPr="001B0D20">
                  <w:rPr>
                    <w:rFonts w:hint="eastAsia"/>
                    <w:i/>
                  </w:rPr>
                  <w:t>MATLAB</w:t>
                </w:r>
                <w:r w:rsidRPr="001B0D20">
                  <w:rPr>
                    <w:rFonts w:hint="eastAsia"/>
                    <w:i/>
                  </w:rPr>
                  <w:t>学习过程中令你影响深刻的五个方面并作简要说明（包括使用过的函数、语法、</w:t>
                </w:r>
                <w:r w:rsidRPr="001B0D20">
                  <w:rPr>
                    <w:rFonts w:hint="eastAsia"/>
                    <w:i/>
                  </w:rPr>
                  <w:t>error</w:t>
                </w:r>
                <w:r w:rsidRPr="001B0D20">
                  <w:rPr>
                    <w:rFonts w:hint="eastAsia"/>
                    <w:i/>
                  </w:rPr>
                  <w:t>等）</w:t>
                </w:r>
              </w:p>
            </w:tc>
          </w:tr>
          <w:tr w:rsidR="00D702BD" w14:paraId="2D763346" w14:textId="77777777" w:rsidTr="00005C74">
            <w:tc>
              <w:tcPr>
                <w:tcW w:w="85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18A3093" w14:textId="65403310" w:rsidR="00D702BD" w:rsidRDefault="00D702BD" w:rsidP="005126B1">
                <w:permStart w:id="987246522" w:edGrp="everyone" w:colFirst="0" w:colLast="0"/>
              </w:p>
            </w:tc>
          </w:tr>
          <w:tr w:rsidR="00D702BD" w14:paraId="691910FA" w14:textId="77777777" w:rsidTr="00005C74">
            <w:tc>
              <w:tcPr>
                <w:tcW w:w="85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A99CB4D" w14:textId="009B6A0D" w:rsidR="00D702BD" w:rsidRDefault="00D702BD" w:rsidP="005126B1">
                <w:permStart w:id="59522018" w:edGrp="everyone" w:colFirst="0" w:colLast="0"/>
                <w:permEnd w:id="987246522"/>
              </w:p>
            </w:tc>
          </w:tr>
          <w:tr w:rsidR="00D702BD" w14:paraId="6CFE0035" w14:textId="77777777" w:rsidTr="00005C74">
            <w:tc>
              <w:tcPr>
                <w:tcW w:w="85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1AD3605" w14:textId="151FD0D6" w:rsidR="00D702BD" w:rsidRDefault="00D702BD" w:rsidP="005126B1">
                <w:permStart w:id="994979857" w:edGrp="everyone" w:colFirst="0" w:colLast="0"/>
                <w:permEnd w:id="59522018"/>
              </w:p>
            </w:tc>
          </w:tr>
          <w:tr w:rsidR="00D702BD" w14:paraId="235347C5" w14:textId="77777777" w:rsidTr="00005C74">
            <w:tc>
              <w:tcPr>
                <w:tcW w:w="85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75AD968" w14:textId="4B04E05B" w:rsidR="00D702BD" w:rsidRDefault="00D702BD" w:rsidP="005126B1">
                <w:permStart w:id="1046114182" w:edGrp="everyone" w:colFirst="0" w:colLast="0"/>
                <w:permEnd w:id="994979857"/>
              </w:p>
            </w:tc>
          </w:tr>
          <w:tr w:rsidR="00D702BD" w14:paraId="710D301E" w14:textId="77777777" w:rsidTr="00005C74">
            <w:tc>
              <w:tcPr>
                <w:tcW w:w="85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CF51400" w14:textId="677D3FC9" w:rsidR="00D702BD" w:rsidRDefault="00D702BD" w:rsidP="005126B1">
                <w:permStart w:id="88949453" w:edGrp="everyone" w:colFirst="0" w:colLast="0"/>
                <w:permEnd w:id="1046114182"/>
              </w:p>
            </w:tc>
          </w:tr>
        </w:tbl>
        <w:permEnd w:id="88949453"/>
        <w:p w14:paraId="21FBF339" w14:textId="77777777" w:rsidR="002E2A03" w:rsidRDefault="00D702BD" w:rsidP="00437E56">
          <w:pPr>
            <w:widowControl/>
            <w:jc w:val="left"/>
          </w:pPr>
          <w:r>
            <w:t xml:space="preserve"> </w:t>
          </w:r>
        </w:p>
      </w:sdtContent>
    </w:sdt>
    <w:sectPr w:rsidR="002E2A03" w:rsidSect="002E2A03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0A0CB" w14:textId="77777777" w:rsidR="0003268A" w:rsidRDefault="0003268A" w:rsidP="00433ABA">
      <w:r>
        <w:separator/>
      </w:r>
    </w:p>
  </w:endnote>
  <w:endnote w:type="continuationSeparator" w:id="0">
    <w:p w14:paraId="0985733A" w14:textId="77777777" w:rsidR="0003268A" w:rsidRDefault="0003268A" w:rsidP="00433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442428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4AA3E1E" w14:textId="77777777" w:rsidR="000E5565" w:rsidRDefault="000E5565" w:rsidP="000E5565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4F0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4F0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1DC2DE" w14:textId="77777777" w:rsidR="00D702BD" w:rsidRDefault="00D702B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74C25" w14:textId="77777777" w:rsidR="0003268A" w:rsidRDefault="0003268A" w:rsidP="00433ABA">
      <w:r>
        <w:separator/>
      </w:r>
    </w:p>
  </w:footnote>
  <w:footnote w:type="continuationSeparator" w:id="0">
    <w:p w14:paraId="4F49B99A" w14:textId="77777777" w:rsidR="0003268A" w:rsidRDefault="0003268A" w:rsidP="00433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78D6"/>
    <w:multiLevelType w:val="hybridMultilevel"/>
    <w:tmpl w:val="514C3A28"/>
    <w:lvl w:ilvl="0" w:tplc="7D524A7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D66F4"/>
    <w:multiLevelType w:val="hybridMultilevel"/>
    <w:tmpl w:val="88AA4E14"/>
    <w:lvl w:ilvl="0" w:tplc="FAD081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4C1561"/>
    <w:multiLevelType w:val="hybridMultilevel"/>
    <w:tmpl w:val="B50AC766"/>
    <w:lvl w:ilvl="0" w:tplc="B48AA33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2A4061"/>
    <w:multiLevelType w:val="hybridMultilevel"/>
    <w:tmpl w:val="8176FA10"/>
    <w:lvl w:ilvl="0" w:tplc="853E04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827827"/>
    <w:multiLevelType w:val="hybridMultilevel"/>
    <w:tmpl w:val="635ADD34"/>
    <w:lvl w:ilvl="0" w:tplc="D0D6580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AA4C84"/>
    <w:multiLevelType w:val="hybridMultilevel"/>
    <w:tmpl w:val="DAE63266"/>
    <w:lvl w:ilvl="0" w:tplc="D09EEDF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r/egOROKjpjLAJUisvHFIHjcoszH+5FAHJs0sLhDJ+naGftmDgtrOlm6LaHsqZ7V/LrOmdrjWQF24e06V7NuCg==" w:salt="5ntiIlzShefU0ld3F41LMw=="/>
  <w:autoFormatOverride/>
  <w:styleLockTheme/>
  <w:styleLockQFSet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20"/>
    <w:rsid w:val="00005C74"/>
    <w:rsid w:val="00013FC4"/>
    <w:rsid w:val="0003268A"/>
    <w:rsid w:val="000B002E"/>
    <w:rsid w:val="000E5565"/>
    <w:rsid w:val="0015077F"/>
    <w:rsid w:val="00192B83"/>
    <w:rsid w:val="00193326"/>
    <w:rsid w:val="001B0D20"/>
    <w:rsid w:val="001D5A52"/>
    <w:rsid w:val="00214528"/>
    <w:rsid w:val="00234572"/>
    <w:rsid w:val="002521F6"/>
    <w:rsid w:val="002942D3"/>
    <w:rsid w:val="002D309E"/>
    <w:rsid w:val="002E2A03"/>
    <w:rsid w:val="00347976"/>
    <w:rsid w:val="00363719"/>
    <w:rsid w:val="003837E3"/>
    <w:rsid w:val="003A7620"/>
    <w:rsid w:val="00412EF0"/>
    <w:rsid w:val="00433ABA"/>
    <w:rsid w:val="00437E56"/>
    <w:rsid w:val="00470F1D"/>
    <w:rsid w:val="004953C3"/>
    <w:rsid w:val="004C1C3C"/>
    <w:rsid w:val="004C39D5"/>
    <w:rsid w:val="00501FCE"/>
    <w:rsid w:val="005126B1"/>
    <w:rsid w:val="00531355"/>
    <w:rsid w:val="005427BC"/>
    <w:rsid w:val="005A4273"/>
    <w:rsid w:val="005C53B3"/>
    <w:rsid w:val="005D0166"/>
    <w:rsid w:val="005E495D"/>
    <w:rsid w:val="00631DA3"/>
    <w:rsid w:val="00641ED0"/>
    <w:rsid w:val="00663FFE"/>
    <w:rsid w:val="006F7702"/>
    <w:rsid w:val="0071493D"/>
    <w:rsid w:val="007150A8"/>
    <w:rsid w:val="00746397"/>
    <w:rsid w:val="007F77AC"/>
    <w:rsid w:val="00802969"/>
    <w:rsid w:val="00847542"/>
    <w:rsid w:val="008842C1"/>
    <w:rsid w:val="008A73A3"/>
    <w:rsid w:val="008C47C9"/>
    <w:rsid w:val="008E6BB2"/>
    <w:rsid w:val="00930AEF"/>
    <w:rsid w:val="00964703"/>
    <w:rsid w:val="00996C35"/>
    <w:rsid w:val="009F576C"/>
    <w:rsid w:val="00A162E3"/>
    <w:rsid w:val="00A61997"/>
    <w:rsid w:val="00BE437A"/>
    <w:rsid w:val="00BF1565"/>
    <w:rsid w:val="00C7291D"/>
    <w:rsid w:val="00D00AA7"/>
    <w:rsid w:val="00D16FAE"/>
    <w:rsid w:val="00D54F0B"/>
    <w:rsid w:val="00D702BD"/>
    <w:rsid w:val="00D96B3F"/>
    <w:rsid w:val="00DC5BC1"/>
    <w:rsid w:val="00E457BA"/>
    <w:rsid w:val="00EF4E7C"/>
    <w:rsid w:val="00F7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C3CBB"/>
  <w15:docId w15:val="{65DEE410-7EF0-4F61-8283-3AB01A1C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locked/>
    <w:rsid w:val="00BF15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locked/>
    <w:rsid w:val="002E2A0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2E2A03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locked/>
    <w:rsid w:val="002E2A0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E2A03"/>
    <w:rPr>
      <w:sz w:val="18"/>
      <w:szCs w:val="18"/>
    </w:rPr>
  </w:style>
  <w:style w:type="table" w:styleId="a7">
    <w:name w:val="Table Grid"/>
    <w:basedOn w:val="a1"/>
    <w:uiPriority w:val="39"/>
    <w:locked/>
    <w:rsid w:val="00437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locked/>
    <w:rsid w:val="00437E56"/>
    <w:pPr>
      <w:ind w:firstLineChars="200" w:firstLine="420"/>
    </w:pPr>
  </w:style>
  <w:style w:type="character" w:styleId="a9">
    <w:name w:val="Placeholder Text"/>
    <w:basedOn w:val="a0"/>
    <w:uiPriority w:val="99"/>
    <w:semiHidden/>
    <w:locked/>
    <w:rsid w:val="00437E56"/>
    <w:rPr>
      <w:color w:val="808080"/>
    </w:rPr>
  </w:style>
  <w:style w:type="paragraph" w:styleId="aa">
    <w:name w:val="header"/>
    <w:basedOn w:val="a"/>
    <w:link w:val="ab"/>
    <w:uiPriority w:val="99"/>
    <w:unhideWhenUsed/>
    <w:locked/>
    <w:rsid w:val="00433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33AB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locked/>
    <w:rsid w:val="00433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33AB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F1565"/>
    <w:rPr>
      <w:b/>
      <w:bCs/>
      <w:kern w:val="44"/>
      <w:sz w:val="44"/>
      <w:szCs w:val="44"/>
    </w:rPr>
  </w:style>
  <w:style w:type="character" w:customStyle="1" w:styleId="se14ca0ec41">
    <w:name w:val="se14ca0ec41"/>
    <w:basedOn w:val="a0"/>
    <w:rsid w:val="008E6BB2"/>
    <w:rPr>
      <w:strike w:val="0"/>
      <w:dstrike w:val="0"/>
      <w:color w:val="0E00FF"/>
      <w:u w:val="none"/>
      <w:effect w:val="none"/>
    </w:rPr>
  </w:style>
  <w:style w:type="character" w:customStyle="1" w:styleId="se14ca0ec0">
    <w:name w:val="se14ca0ec0"/>
    <w:basedOn w:val="a0"/>
    <w:rsid w:val="008E6BB2"/>
  </w:style>
  <w:style w:type="character" w:customStyle="1" w:styleId="se14ca0ec51">
    <w:name w:val="se14ca0ec51"/>
    <w:basedOn w:val="a0"/>
    <w:rsid w:val="008E6BB2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388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573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4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0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8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32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7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96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6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69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7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3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48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1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42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7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71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2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5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19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8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630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87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19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01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35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40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3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40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matlab&#23454;&#36341;&#25253;&#21578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matlab实践报告.dotx</Template>
  <TotalTime>5</TotalTime>
  <Pages>5</Pages>
  <Words>186</Words>
  <Characters>1062</Characters>
  <Application>Microsoft Office Word</Application>
  <DocSecurity>8</DocSecurity>
  <Lines>8</Lines>
  <Paragraphs>2</Paragraphs>
  <ScaleCrop>false</ScaleCrop>
  <Company>2018-2019学年第1学期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《MATLAB》实践报告</dc:title>
  <dc:subject>中兴正大一带一路学院 </dc:subject>
  <dc:creator>a</dc:creator>
  <cp:lastModifiedBy>Administrator</cp:lastModifiedBy>
  <cp:revision>3</cp:revision>
  <dcterms:created xsi:type="dcterms:W3CDTF">2022-11-18T08:05:00Z</dcterms:created>
  <dcterms:modified xsi:type="dcterms:W3CDTF">2022-11-18T08:10:00Z</dcterms:modified>
</cp:coreProperties>
</file>